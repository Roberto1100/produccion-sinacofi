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6A547" w14:textId="0B33D2E5" w:rsidR="00D077E9" w:rsidRDefault="00BA6D4C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325C141" wp14:editId="1482A0DB">
                <wp:simplePos x="0" y="0"/>
                <wp:positionH relativeFrom="column">
                  <wp:posOffset>-204745</wp:posOffset>
                </wp:positionH>
                <wp:positionV relativeFrom="page">
                  <wp:posOffset>938254</wp:posOffset>
                </wp:positionV>
                <wp:extent cx="3538330" cy="8656955"/>
                <wp:effectExtent l="0" t="0" r="5080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330" cy="86569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BB67A" id="Rectángulo 3" o:spid="_x0000_s1026" alt="rectángulo blanco para texto en portada" style="position:absolute;margin-left:-16.1pt;margin-top:73.9pt;width:278.6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" fillcolor="#d6e9f5 [661]" stroked="f" strokeweight="2pt">
                <w10:wrap anchory="page"/>
              </v:rect>
            </w:pict>
          </mc:Fallback>
        </mc:AlternateContent>
      </w: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9A4156B" wp14:editId="102FCDC2">
            <wp:simplePos x="0" y="0"/>
            <wp:positionH relativeFrom="column">
              <wp:posOffset>-745435</wp:posOffset>
            </wp:positionH>
            <wp:positionV relativeFrom="page">
              <wp:posOffset>898497</wp:posOffset>
            </wp:positionV>
            <wp:extent cx="7760970" cy="5780599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780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D077E9" w14:paraId="46297AC9" w14:textId="77777777" w:rsidTr="00EC45DF">
        <w:trPr>
          <w:trHeight w:val="1894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44AF67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885D3FB" wp14:editId="6D503948">
                      <wp:extent cx="3196424" cy="2321781"/>
                      <wp:effectExtent l="0" t="0" r="0" b="254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6424" cy="23217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3CA853" w14:textId="639F30C5" w:rsidR="001956CF" w:rsidRPr="001956CF" w:rsidRDefault="009A18FB" w:rsidP="00BA6D4C">
                                  <w:pPr>
                                    <w:pStyle w:val="Ttulo"/>
                                    <w:rPr>
                                      <w:lang w:val="en-US" w:bidi="es-ES"/>
                                    </w:rPr>
                                  </w:pPr>
                                  <w:r>
                                    <w:rPr>
                                      <w:lang w:val="en-US" w:bidi="es-ES"/>
                                    </w:rPr>
                                    <w:t>Integración Wallet Oracle.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85D3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51.7pt;height:1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" filled="f" stroked="f" strokeweight=".5pt">
                      <v:textbox>
                        <w:txbxContent>
                          <w:p w14:paraId="013CA853" w14:textId="639F30C5" w:rsidR="001956CF" w:rsidRPr="001956CF" w:rsidRDefault="009A18FB" w:rsidP="00BA6D4C">
                            <w:pPr>
                              <w:pStyle w:val="Ttulo"/>
                              <w:rPr>
                                <w:lang w:val="en-US" w:bidi="es-ES"/>
                              </w:rPr>
                            </w:pPr>
                            <w:proofErr w:type="spellStart"/>
                            <w:r>
                              <w:rPr>
                                <w:lang w:val="en-US" w:bidi="es-ES"/>
                              </w:rPr>
                              <w:t>Integración</w:t>
                            </w:r>
                            <w:proofErr w:type="spellEnd"/>
                            <w:r>
                              <w:rPr>
                                <w:lang w:val="en-US" w:bidi="es-ES"/>
                              </w:rPr>
                              <w:t xml:space="preserve"> Wallet Oracle.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81A5B33" w14:textId="4EDA35C1" w:rsidR="00D077E9" w:rsidRDefault="00D077E9" w:rsidP="00AB02A7">
            <w:pPr>
              <w:rPr>
                <w:noProof/>
              </w:rPr>
            </w:pPr>
          </w:p>
        </w:tc>
      </w:tr>
      <w:tr w:rsidR="00D077E9" w14:paraId="14BE5CCC" w14:textId="77777777" w:rsidTr="00EC45DF">
        <w:trPr>
          <w:trHeight w:val="7303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405840E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3CF326BD" w14:textId="77777777" w:rsidTr="00EC45DF">
        <w:trPr>
          <w:trHeight w:val="2438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E3DA63133B584C09B51896A91DF1F709"/>
              </w:placeholder>
              <w15:appearance w15:val="hidden"/>
            </w:sdtPr>
            <w:sdtContent>
              <w:p w14:paraId="65FABC26" w14:textId="46916BDD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440B20">
                  <w:rPr>
                    <w:rStyle w:val="SubttuloCar"/>
                    <w:b w:val="0"/>
                    <w:noProof/>
                    <w:lang w:bidi="es-ES"/>
                  </w:rPr>
                  <w:t>13 junio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F10E6E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8ABB98D" wp14:editId="766215A6">
                      <wp:extent cx="1669774" cy="12756"/>
                      <wp:effectExtent l="19050" t="19050" r="26035" b="2540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9774" cy="12756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615451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1.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6780C3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67A101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3C9432F" w14:textId="4EB3D5DE" w:rsidR="00D077E9" w:rsidRDefault="00D077E9" w:rsidP="00AB02A7">
            <w:pPr>
              <w:rPr>
                <w:noProof/>
              </w:rPr>
            </w:pPr>
          </w:p>
          <w:p w14:paraId="0B235EAF" w14:textId="00ED5F97" w:rsidR="00D077E9" w:rsidRDefault="00D077E9" w:rsidP="00AB02A7">
            <w:pPr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B29DF832B0EB44EA95AC147C39E4BFF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E55CCC">
                  <w:rPr>
                    <w:noProof/>
                  </w:rPr>
                  <w:t>SONEDI</w:t>
                </w:r>
              </w:sdtContent>
            </w:sdt>
          </w:p>
          <w:p w14:paraId="66F415BF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1BE40B7A" w14:textId="7BAED03A" w:rsidR="00385894" w:rsidRPr="002F1376" w:rsidRDefault="00EC45DF" w:rsidP="002F1376">
      <w:pPr>
        <w:spacing w:after="20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589F1A5" wp14:editId="335542DA">
            <wp:simplePos x="0" y="0"/>
            <wp:positionH relativeFrom="column">
              <wp:posOffset>3640251</wp:posOffset>
            </wp:positionH>
            <wp:positionV relativeFrom="paragraph">
              <wp:posOffset>7880446</wp:posOffset>
            </wp:positionV>
            <wp:extent cx="2946400" cy="560705"/>
            <wp:effectExtent l="0" t="0" r="6350" b="0"/>
            <wp:wrapTight wrapText="bothSides">
              <wp:wrapPolygon edited="0">
                <wp:start x="2653" y="0"/>
                <wp:lineTo x="0" y="1468"/>
                <wp:lineTo x="0" y="4403"/>
                <wp:lineTo x="978" y="11742"/>
                <wp:lineTo x="978" y="13943"/>
                <wp:lineTo x="2514" y="20548"/>
                <wp:lineTo x="2933" y="20548"/>
                <wp:lineTo x="21507" y="20548"/>
                <wp:lineTo x="21507" y="2202"/>
                <wp:lineTo x="4748" y="0"/>
                <wp:lineTo x="2653" y="0"/>
              </wp:wrapPolygon>
            </wp:wrapTight>
            <wp:docPr id="104519633" name="Imagen 10451963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96439" name="Imagen 24" descr="Imagen que contiene 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8E9074" wp14:editId="6D17AA90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DA1A2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7DB2F25C" w14:textId="7A3A900E" w:rsidR="001956CF" w:rsidRDefault="00A75EC3" w:rsidP="00A75EC3">
      <w:pPr>
        <w:pBdr>
          <w:bottom w:val="single" w:sz="4" w:space="1" w:color="auto"/>
        </w:pBdr>
        <w:rPr>
          <w:rFonts w:ascii="Times New Roman" w:hAnsi="Times New Roman" w:cs="Times New Roman"/>
          <w:noProof/>
          <w:sz w:val="56"/>
          <w:szCs w:val="56"/>
        </w:rPr>
      </w:pPr>
      <w:r w:rsidRPr="00A75EC3">
        <w:rPr>
          <w:rFonts w:ascii="Times New Roman" w:hAnsi="Times New Roman" w:cs="Times New Roman"/>
          <w:noProof/>
          <w:sz w:val="56"/>
          <w:szCs w:val="56"/>
        </w:rPr>
        <w:lastRenderedPageBreak/>
        <w:t>1 Introducción</w:t>
      </w:r>
    </w:p>
    <w:p w14:paraId="3558E4D3" w14:textId="77777777" w:rsidR="00A75EC3" w:rsidRPr="00A75EC3" w:rsidRDefault="00A75EC3" w:rsidP="00DF027C">
      <w:pPr>
        <w:rPr>
          <w:rFonts w:ascii="Times New Roman" w:hAnsi="Times New Roman" w:cs="Times New Roman"/>
          <w:noProof/>
          <w:sz w:val="56"/>
          <w:szCs w:val="56"/>
        </w:rPr>
      </w:pPr>
    </w:p>
    <w:p w14:paraId="082D3B04" w14:textId="136D18B8" w:rsidR="00385894" w:rsidRDefault="002F1376" w:rsidP="002F1376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noProof/>
          <w:sz w:val="44"/>
          <w:szCs w:val="44"/>
        </w:rPr>
      </w:pPr>
      <w:r w:rsidRPr="002F1376">
        <w:rPr>
          <w:rFonts w:ascii="Times New Roman" w:hAnsi="Times New Roman" w:cs="Times New Roman"/>
          <w:noProof/>
          <w:sz w:val="44"/>
          <w:szCs w:val="44"/>
        </w:rPr>
        <w:t>Prop</w:t>
      </w:r>
      <w:r>
        <w:rPr>
          <w:rFonts w:ascii="Times New Roman" w:hAnsi="Times New Roman" w:cs="Times New Roman"/>
          <w:noProof/>
          <w:sz w:val="44"/>
          <w:szCs w:val="44"/>
        </w:rPr>
        <w:t>ó</w:t>
      </w:r>
      <w:r w:rsidRPr="002F1376">
        <w:rPr>
          <w:rFonts w:ascii="Times New Roman" w:hAnsi="Times New Roman" w:cs="Times New Roman"/>
          <w:noProof/>
          <w:sz w:val="44"/>
          <w:szCs w:val="44"/>
        </w:rPr>
        <w:t>sito</w:t>
      </w:r>
    </w:p>
    <w:p w14:paraId="56B92465" w14:textId="77777777" w:rsidR="009A18FB" w:rsidRPr="009A18FB" w:rsidRDefault="009A18FB" w:rsidP="002F1376">
      <w:pPr>
        <w:rPr>
          <w:rFonts w:ascii="Times New Roman" w:hAnsi="Times New Roman" w:cs="Times New Roman"/>
          <w:b w:val="0"/>
          <w:bCs/>
          <w:noProof/>
          <w:szCs w:val="28"/>
        </w:rPr>
      </w:pPr>
    </w:p>
    <w:p w14:paraId="3F237D63" w14:textId="20D6F7E7" w:rsidR="009A18FB" w:rsidRDefault="009A18FB" w:rsidP="002F1376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  <w:r>
        <w:rPr>
          <w:rFonts w:ascii="Times New Roman" w:hAnsi="Times New Roman" w:cs="Times New Roman"/>
          <w:b w:val="0"/>
          <w:bCs/>
          <w:noProof/>
          <w:szCs w:val="28"/>
        </w:rPr>
        <w:t>En este documento se presenta una guía de creación y configuración del componente Wallet de Oracle, la cual permite almacenar credenciales de forma segura para conexiones remotas.</w:t>
      </w:r>
    </w:p>
    <w:p w14:paraId="467D75D2" w14:textId="77777777" w:rsidR="002F1376" w:rsidRPr="002F1376" w:rsidRDefault="002F1376" w:rsidP="002F1376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3EA0395B" w14:textId="3B2B3AD9" w:rsidR="002F1376" w:rsidRDefault="002F1376" w:rsidP="002F1376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Alcance</w:t>
      </w:r>
    </w:p>
    <w:p w14:paraId="5A445492" w14:textId="57B6AA41" w:rsidR="002F1376" w:rsidRDefault="002F1376" w:rsidP="002F1376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  <w:r w:rsidRPr="002F1376">
        <w:rPr>
          <w:rFonts w:ascii="Times New Roman" w:hAnsi="Times New Roman" w:cs="Times New Roman"/>
          <w:b w:val="0"/>
          <w:bCs/>
          <w:noProof/>
          <w:szCs w:val="28"/>
        </w:rPr>
        <w:t xml:space="preserve">El documento se centra en </w:t>
      </w:r>
      <w:r w:rsidR="009A18FB">
        <w:rPr>
          <w:rFonts w:ascii="Times New Roman" w:hAnsi="Times New Roman" w:cs="Times New Roman"/>
          <w:b w:val="0"/>
          <w:bCs/>
          <w:noProof/>
          <w:szCs w:val="28"/>
        </w:rPr>
        <w:t xml:space="preserve">la integración de la wallet dentro del ambiente de producción. </w:t>
      </w:r>
      <w:r w:rsidRPr="002F1376">
        <w:rPr>
          <w:rFonts w:ascii="Times New Roman" w:hAnsi="Times New Roman" w:cs="Times New Roman"/>
          <w:b w:val="0"/>
          <w:bCs/>
          <w:noProof/>
          <w:szCs w:val="28"/>
        </w:rPr>
        <w:t xml:space="preserve">Se incluye los </w:t>
      </w:r>
      <w:r w:rsidR="009A18FB">
        <w:rPr>
          <w:rFonts w:ascii="Times New Roman" w:hAnsi="Times New Roman" w:cs="Times New Roman"/>
          <w:b w:val="0"/>
          <w:bCs/>
          <w:noProof/>
          <w:szCs w:val="28"/>
        </w:rPr>
        <w:t>comandos</w:t>
      </w:r>
      <w:r w:rsidRPr="002F1376">
        <w:rPr>
          <w:rFonts w:ascii="Times New Roman" w:hAnsi="Times New Roman" w:cs="Times New Roman"/>
          <w:b w:val="0"/>
          <w:bCs/>
          <w:noProof/>
          <w:szCs w:val="28"/>
        </w:rPr>
        <w:t xml:space="preserve"> </w:t>
      </w:r>
      <w:r w:rsidR="009A18FB">
        <w:rPr>
          <w:rFonts w:ascii="Times New Roman" w:hAnsi="Times New Roman" w:cs="Times New Roman"/>
          <w:b w:val="0"/>
          <w:bCs/>
          <w:noProof/>
          <w:szCs w:val="28"/>
        </w:rPr>
        <w:t>actualmente funcionales para crear la wallet y almacenar las credenciales correspondientes dentro de ella.</w:t>
      </w:r>
    </w:p>
    <w:p w14:paraId="09124908" w14:textId="77777777" w:rsidR="002F1376" w:rsidRPr="002F1376" w:rsidRDefault="002F1376" w:rsidP="002F1376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03E92979" w14:textId="77777777" w:rsidR="00A75EC3" w:rsidRPr="00DF0BC7" w:rsidRDefault="00A75EC3" w:rsidP="00DF0BC7">
      <w:pPr>
        <w:rPr>
          <w:rFonts w:ascii="Times New Roman" w:hAnsi="Times New Roman" w:cs="Times New Roman"/>
          <w:b w:val="0"/>
          <w:bCs/>
          <w:noProof/>
          <w:szCs w:val="28"/>
        </w:rPr>
      </w:pPr>
    </w:p>
    <w:p w14:paraId="56A0D659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42EE804E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36849151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04C4C56A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30C22D4F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50446EB5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035EB99A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63C27413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35B0B0A4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6F992306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47D5E793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52377A94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34C7471E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098DBC2F" w14:textId="28EB0BDC" w:rsidR="009A18FB" w:rsidRDefault="009A18FB">
      <w:pPr>
        <w:spacing w:after="200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217D3D2C" w14:textId="77777777" w:rsidR="00DF0BC7" w:rsidRDefault="00DF0BC7">
      <w:pPr>
        <w:spacing w:after="200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1718B112" w14:textId="77777777" w:rsidR="00DF0BC7" w:rsidRDefault="00DF0BC7">
      <w:pPr>
        <w:spacing w:after="200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2632629C" w14:textId="77777777" w:rsidR="00DF0BC7" w:rsidRDefault="00DF0BC7">
      <w:pPr>
        <w:spacing w:after="200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5C62AC0B" w14:textId="77777777" w:rsidR="00A75EC3" w:rsidRDefault="00A75EC3" w:rsidP="00A75EC3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1171C913" w14:textId="59D21673" w:rsidR="00385894" w:rsidRPr="00985FFA" w:rsidRDefault="00915673" w:rsidP="00DF027C">
      <w:pPr>
        <w:pStyle w:val="Prrafodelista"/>
        <w:numPr>
          <w:ilvl w:val="0"/>
          <w:numId w:val="7"/>
        </w:numPr>
        <w:pBdr>
          <w:bottom w:val="single" w:sz="4" w:space="1" w:color="auto"/>
        </w:pBdr>
        <w:rPr>
          <w:rFonts w:ascii="Times New Roman" w:hAnsi="Times New Roman" w:cs="Times New Roman"/>
          <w:noProof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lastRenderedPageBreak/>
        <w:t>Vista</w:t>
      </w:r>
      <w:r w:rsidR="00A75EC3">
        <w:rPr>
          <w:rFonts w:ascii="Times New Roman" w:hAnsi="Times New Roman" w:cs="Times New Roman"/>
          <w:noProof/>
          <w:sz w:val="56"/>
          <w:szCs w:val="56"/>
        </w:rPr>
        <w:t xml:space="preserve"> general</w:t>
      </w:r>
      <w:r>
        <w:rPr>
          <w:rFonts w:ascii="Times New Roman" w:hAnsi="Times New Roman" w:cs="Times New Roman"/>
          <w:noProof/>
          <w:sz w:val="56"/>
          <w:szCs w:val="56"/>
        </w:rPr>
        <w:t xml:space="preserve"> de la arquitectura</w:t>
      </w:r>
    </w:p>
    <w:p w14:paraId="2F8A740F" w14:textId="1DF19B6B" w:rsidR="00A75EC3" w:rsidRDefault="00A75EC3" w:rsidP="00A75EC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noProof/>
          <w:sz w:val="44"/>
          <w:szCs w:val="44"/>
        </w:rPr>
      </w:pPr>
      <w:r w:rsidRPr="00A75EC3">
        <w:rPr>
          <w:rFonts w:ascii="Times New Roman" w:hAnsi="Times New Roman" w:cs="Times New Roman"/>
          <w:noProof/>
          <w:sz w:val="44"/>
          <w:szCs w:val="44"/>
        </w:rPr>
        <w:t>Componentes principales</w:t>
      </w:r>
    </w:p>
    <w:p w14:paraId="70343B2A" w14:textId="70AB15F0" w:rsidR="00915673" w:rsidRPr="00DF0BC7" w:rsidRDefault="00DF0BC7" w:rsidP="00915673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 w:val="0"/>
          <w:bCs/>
          <w:noProof/>
          <w:szCs w:val="28"/>
          <w:lang w:val="en-US"/>
        </w:rPr>
      </w:pPr>
      <w:r w:rsidRPr="00DF0BC7">
        <w:rPr>
          <w:rFonts w:ascii="Times New Roman" w:hAnsi="Times New Roman" w:cs="Times New Roman"/>
          <w:b w:val="0"/>
          <w:bCs/>
          <w:noProof/>
          <w:szCs w:val="28"/>
          <w:lang w:val="en-US"/>
        </w:rPr>
        <w:t>oracle-instantclient-basic-21.11.0.0.0-1.el8.x86_64.rpm</w:t>
      </w:r>
    </w:p>
    <w:p w14:paraId="49A55C6E" w14:textId="77777777" w:rsidR="00912935" w:rsidRPr="00DF0BC7" w:rsidRDefault="00912935" w:rsidP="00912935">
      <w:pPr>
        <w:ind w:left="360"/>
        <w:rPr>
          <w:rFonts w:ascii="Times New Roman" w:hAnsi="Times New Roman" w:cs="Times New Roman"/>
          <w:b w:val="0"/>
          <w:bCs/>
          <w:noProof/>
          <w:szCs w:val="28"/>
          <w:lang w:val="en-US"/>
        </w:rPr>
      </w:pPr>
    </w:p>
    <w:p w14:paraId="1B3C6212" w14:textId="649B6A18" w:rsidR="00912935" w:rsidRPr="00912935" w:rsidRDefault="00A75EC3" w:rsidP="00912935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Tecnologías y herramientas</w:t>
      </w:r>
    </w:p>
    <w:p w14:paraId="4B383D11" w14:textId="77777777" w:rsidR="00912935" w:rsidRDefault="00912935" w:rsidP="00912935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 w:val="0"/>
          <w:bCs/>
          <w:noProof/>
          <w:szCs w:val="28"/>
        </w:rPr>
      </w:pPr>
      <w:r>
        <w:rPr>
          <w:rFonts w:ascii="Times New Roman" w:hAnsi="Times New Roman" w:cs="Times New Roman"/>
          <w:b w:val="0"/>
          <w:bCs/>
          <w:noProof/>
          <w:szCs w:val="28"/>
        </w:rPr>
        <w:t>Lenguajes de Programación:</w:t>
      </w:r>
    </w:p>
    <w:p w14:paraId="6CC5365C" w14:textId="7C1F9F3B" w:rsidR="00912935" w:rsidRPr="00912935" w:rsidRDefault="00912935" w:rsidP="00912935">
      <w:pPr>
        <w:pStyle w:val="Prrafodelista"/>
        <w:ind w:left="1440"/>
        <w:rPr>
          <w:rFonts w:ascii="Times New Roman" w:hAnsi="Times New Roman" w:cs="Times New Roman"/>
          <w:b w:val="0"/>
          <w:bCs/>
          <w:noProof/>
          <w:szCs w:val="28"/>
        </w:rPr>
      </w:pPr>
      <w:r>
        <w:rPr>
          <w:rFonts w:ascii="Times New Roman" w:hAnsi="Times New Roman" w:cs="Times New Roman"/>
          <w:b w:val="0"/>
          <w:bCs/>
          <w:noProof/>
          <w:szCs w:val="28"/>
        </w:rPr>
        <w:t>Se considerará lo siguiente:</w:t>
      </w:r>
    </w:p>
    <w:p w14:paraId="526A220F" w14:textId="77777777" w:rsidR="00912935" w:rsidRDefault="00912935" w:rsidP="00912935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 w:val="0"/>
          <w:bCs/>
          <w:noProof/>
          <w:szCs w:val="28"/>
        </w:rPr>
      </w:pPr>
      <w:r>
        <w:rPr>
          <w:rFonts w:ascii="Times New Roman" w:hAnsi="Times New Roman" w:cs="Times New Roman"/>
          <w:b w:val="0"/>
          <w:bCs/>
          <w:noProof/>
          <w:szCs w:val="28"/>
        </w:rPr>
        <w:t>Los comandos utilizados son ejecutados a nivel de bash de Linux dentro de la línea de comandos.</w:t>
      </w:r>
    </w:p>
    <w:p w14:paraId="4A4D93C3" w14:textId="4F467571" w:rsidR="00912935" w:rsidRPr="00912935" w:rsidRDefault="00912935" w:rsidP="00912935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b w:val="0"/>
          <w:bCs/>
          <w:noProof/>
          <w:szCs w:val="28"/>
        </w:rPr>
      </w:pPr>
      <w:r>
        <w:rPr>
          <w:rFonts w:ascii="Times New Roman" w:hAnsi="Times New Roman" w:cs="Times New Roman"/>
          <w:b w:val="0"/>
          <w:bCs/>
          <w:noProof/>
          <w:szCs w:val="28"/>
        </w:rPr>
        <w:t>Python 3.12.x</w:t>
      </w:r>
    </w:p>
    <w:p w14:paraId="05D3EF32" w14:textId="77777777" w:rsidR="00912935" w:rsidRPr="00912935" w:rsidRDefault="00912935" w:rsidP="00912935">
      <w:pPr>
        <w:pStyle w:val="Prrafodelista"/>
        <w:rPr>
          <w:rFonts w:ascii="Times New Roman" w:hAnsi="Times New Roman" w:cs="Times New Roman"/>
          <w:b w:val="0"/>
          <w:bCs/>
          <w:noProof/>
          <w:szCs w:val="28"/>
        </w:rPr>
      </w:pPr>
    </w:p>
    <w:p w14:paraId="314A6971" w14:textId="355046C9" w:rsidR="00912935" w:rsidRDefault="00912935" w:rsidP="00915673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Pre-requisitos</w:t>
      </w:r>
    </w:p>
    <w:p w14:paraId="6A09B627" w14:textId="67B56CAB" w:rsidR="00912935" w:rsidRPr="00912935" w:rsidRDefault="00912935" w:rsidP="00912935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 xml:space="preserve">Se requiere tener instalado de antemano el cliente de Oracle </w:t>
      </w:r>
      <w:r>
        <w:rPr>
          <w:rFonts w:ascii="Times New Roman" w:hAnsi="Times New Roman" w:cs="Times New Roman"/>
          <w:b w:val="0"/>
          <w:bCs/>
          <w:noProof/>
          <w:szCs w:val="28"/>
        </w:rPr>
        <w:t>(Versión “</w:t>
      </w:r>
      <w:r w:rsidR="00DF0BC7" w:rsidRPr="00DF0BC7">
        <w:rPr>
          <w:rFonts w:ascii="Times New Roman" w:hAnsi="Times New Roman" w:cs="Times New Roman"/>
          <w:b w:val="0"/>
          <w:bCs/>
          <w:noProof/>
          <w:szCs w:val="28"/>
          <w:lang w:val="es-CL"/>
        </w:rPr>
        <w:t>oracle-instantclient-basic-21.11.0.0.0-1</w:t>
      </w:r>
      <w:r>
        <w:rPr>
          <w:rFonts w:ascii="Times New Roman" w:hAnsi="Times New Roman" w:cs="Times New Roman"/>
          <w:b w:val="0"/>
          <w:bCs/>
          <w:noProof/>
          <w:szCs w:val="28"/>
        </w:rPr>
        <w:t>”)</w:t>
      </w:r>
      <w:r w:rsidR="00DF0BC7">
        <w:rPr>
          <w:rFonts w:ascii="Times New Roman" w:hAnsi="Times New Roman" w:cs="Times New Roman"/>
          <w:b w:val="0"/>
          <w:bCs/>
          <w:noProof/>
          <w:szCs w:val="28"/>
        </w:rPr>
        <w:t xml:space="preserve">, para instalar el cliente en un servidor Linux se debe ejecutar el siguiente comando: </w:t>
      </w:r>
      <w:r w:rsidR="00DF0BC7" w:rsidRPr="00DF0BC7">
        <w:rPr>
          <w:rFonts w:ascii="Times New Roman" w:hAnsi="Times New Roman" w:cs="Times New Roman"/>
          <w:b w:val="0"/>
          <w:bCs/>
          <w:noProof/>
          <w:szCs w:val="28"/>
        </w:rPr>
        <w:t>"yum /opt/oracle-instantclient-basic-21.11.0.0.0-1/oracle-instantclient-basic-21.11.0.0.0-1.el8.x86_64.rpm"</w:t>
      </w:r>
    </w:p>
    <w:p w14:paraId="30A7032E" w14:textId="48F96CE1" w:rsidR="00912935" w:rsidRDefault="00912935" w:rsidP="00912935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>Se requiere tener instalado Python 3.12.x</w:t>
      </w:r>
    </w:p>
    <w:p w14:paraId="68CB1671" w14:textId="6919E962" w:rsidR="001E1220" w:rsidRPr="001E1220" w:rsidRDefault="001E1220" w:rsidP="001E122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 xml:space="preserve">Configurar Script “Gatillador” </w:t>
      </w:r>
    </w:p>
    <w:p w14:paraId="428F1B07" w14:textId="77777777" w:rsidR="007945BF" w:rsidRPr="00A72AF8" w:rsidRDefault="007945BF" w:rsidP="00A72AF8">
      <w:pPr>
        <w:rPr>
          <w:rFonts w:ascii="Times New Roman" w:hAnsi="Times New Roman" w:cs="Times New Roman"/>
          <w:b w:val="0"/>
          <w:bCs/>
          <w:noProof/>
          <w:szCs w:val="28"/>
        </w:rPr>
      </w:pPr>
    </w:p>
    <w:p w14:paraId="27AAE24D" w14:textId="77704575" w:rsidR="001E1220" w:rsidRPr="00DF0BC7" w:rsidRDefault="001E1220" w:rsidP="001E1220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Comandos y configuración</w:t>
      </w:r>
    </w:p>
    <w:p w14:paraId="29E70FD5" w14:textId="32D06636" w:rsidR="001E1220" w:rsidRPr="00DF0BC7" w:rsidRDefault="001E1220" w:rsidP="001E1220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noProof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</w:rPr>
        <w:t>Crear directorio donde se almacenará la wallet</w:t>
      </w:r>
      <w:r w:rsidR="00340B1F">
        <w:rPr>
          <w:rFonts w:ascii="Times New Roman" w:hAnsi="Times New Roman" w:cs="Times New Roman"/>
          <w:noProof/>
          <w:szCs w:val="28"/>
        </w:rPr>
        <w:t>.</w:t>
      </w:r>
      <w:r>
        <w:rPr>
          <w:rFonts w:ascii="Times New Roman" w:hAnsi="Times New Roman" w:cs="Times New Roman"/>
          <w:noProof/>
          <w:szCs w:val="28"/>
        </w:rPr>
        <w:t xml:space="preserve"> </w:t>
      </w:r>
      <w:r w:rsidRPr="00DF0BC7">
        <w:rPr>
          <w:rFonts w:ascii="Times New Roman" w:hAnsi="Times New Roman" w:cs="Times New Roman"/>
          <w:noProof/>
          <w:szCs w:val="28"/>
          <w:lang w:val="en-US"/>
        </w:rPr>
        <w:t>(Ej: “</w:t>
      </w:r>
      <w:r w:rsidR="00DF0BC7" w:rsidRPr="00DF0BC7">
        <w:rPr>
          <w:rFonts w:ascii="Times New Roman" w:hAnsi="Times New Roman" w:cs="Times New Roman"/>
          <w:noProof/>
          <w:szCs w:val="28"/>
          <w:lang w:val="en-US"/>
        </w:rPr>
        <w:t>/usr/lib/oracle/21/client64/lib/network/admin/</w:t>
      </w:r>
      <w:r w:rsidRPr="00DF0BC7">
        <w:rPr>
          <w:rFonts w:ascii="Times New Roman" w:hAnsi="Times New Roman" w:cs="Times New Roman"/>
          <w:noProof/>
          <w:szCs w:val="28"/>
          <w:lang w:val="en-US"/>
        </w:rPr>
        <w:t>”)</w:t>
      </w:r>
    </w:p>
    <w:p w14:paraId="45D355FE" w14:textId="1625A6D4" w:rsidR="001E1220" w:rsidRDefault="001E1220" w:rsidP="001E1220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>Ejecutar comando “</w:t>
      </w:r>
      <w:r w:rsidRPr="001E1220">
        <w:rPr>
          <w:rFonts w:ascii="Times New Roman" w:hAnsi="Times New Roman" w:cs="Times New Roman"/>
          <w:noProof/>
          <w:szCs w:val="28"/>
        </w:rPr>
        <w:t xml:space="preserve">mkstore -wrl </w:t>
      </w:r>
      <w:r>
        <w:rPr>
          <w:rStyle w:val="ui-provider"/>
        </w:rPr>
        <w:t>&lt;directorio_wallet&gt;</w:t>
      </w:r>
      <w:r w:rsidRPr="001E1220">
        <w:rPr>
          <w:rFonts w:ascii="Times New Roman" w:hAnsi="Times New Roman" w:cs="Times New Roman"/>
          <w:noProof/>
          <w:szCs w:val="28"/>
        </w:rPr>
        <w:t xml:space="preserve"> -create</w:t>
      </w:r>
      <w:r>
        <w:rPr>
          <w:rFonts w:ascii="Times New Roman" w:hAnsi="Times New Roman" w:cs="Times New Roman"/>
          <w:noProof/>
          <w:szCs w:val="28"/>
        </w:rPr>
        <w:t>” para crear la wallet</w:t>
      </w:r>
      <w:r w:rsidR="00340B1F">
        <w:rPr>
          <w:rFonts w:ascii="Times New Roman" w:hAnsi="Times New Roman" w:cs="Times New Roman"/>
          <w:noProof/>
          <w:szCs w:val="28"/>
        </w:rPr>
        <w:t>.</w:t>
      </w:r>
      <w:r w:rsidR="00D31431">
        <w:rPr>
          <w:rFonts w:ascii="Times New Roman" w:hAnsi="Times New Roman" w:cs="Times New Roman"/>
          <w:noProof/>
          <w:szCs w:val="28"/>
        </w:rPr>
        <w:t xml:space="preserve"> </w:t>
      </w:r>
      <w:r w:rsidR="00D31431" w:rsidRPr="00D31431">
        <w:rPr>
          <w:rFonts w:ascii="Times New Roman" w:hAnsi="Times New Roman" w:cs="Times New Roman"/>
          <w:noProof/>
          <w:szCs w:val="28"/>
        </w:rPr>
        <w:t>(</w:t>
      </w:r>
      <w:r w:rsidR="00D31431" w:rsidRPr="00D31431">
        <w:rPr>
          <w:rStyle w:val="ui-provider"/>
          <w:rFonts w:ascii="Times New Roman" w:hAnsi="Times New Roman" w:cs="Times New Roman"/>
        </w:rPr>
        <w:t>&lt;directorio_wallet&gt; hace referencia al directorio creado en el paso n°1)</w:t>
      </w:r>
    </w:p>
    <w:p w14:paraId="530A5060" w14:textId="6368FD50" w:rsidR="001E1220" w:rsidRDefault="001E1220" w:rsidP="001E1220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>Se solicitará que se introduzca una contraseña</w:t>
      </w:r>
      <w:r w:rsidR="00440B20">
        <w:rPr>
          <w:rFonts w:ascii="Times New Roman" w:hAnsi="Times New Roman" w:cs="Times New Roman"/>
          <w:noProof/>
          <w:szCs w:val="28"/>
        </w:rPr>
        <w:t xml:space="preserve"> (ejemplo de uso actual: “Soportesonedi#2023”)</w:t>
      </w:r>
      <w:r>
        <w:rPr>
          <w:rFonts w:ascii="Times New Roman" w:hAnsi="Times New Roman" w:cs="Times New Roman"/>
          <w:noProof/>
          <w:szCs w:val="28"/>
        </w:rPr>
        <w:t xml:space="preserve"> que debe tener un mínimo de ocho caracteres y contener caracteres </w:t>
      </w:r>
      <w:r w:rsidR="00340B1F">
        <w:rPr>
          <w:rFonts w:ascii="Times New Roman" w:hAnsi="Times New Roman" w:cs="Times New Roman"/>
          <w:noProof/>
          <w:szCs w:val="28"/>
        </w:rPr>
        <w:t>alfabéticos combinados con números o caracteres especiales.</w:t>
      </w:r>
    </w:p>
    <w:p w14:paraId="2E34A596" w14:textId="71EFA722" w:rsidR="00340B1F" w:rsidRDefault="00340B1F" w:rsidP="001E1220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noProof/>
          <w:szCs w:val="28"/>
        </w:rPr>
      </w:pPr>
      <w:r>
        <w:rPr>
          <w:rFonts w:ascii="Times New Roman" w:hAnsi="Times New Roman" w:cs="Times New Roman"/>
          <w:noProof/>
          <w:szCs w:val="28"/>
        </w:rPr>
        <w:t>Ejecutar comando “</w:t>
      </w:r>
      <w:r w:rsidRPr="001E1220">
        <w:rPr>
          <w:rFonts w:ascii="Times New Roman" w:hAnsi="Times New Roman" w:cs="Times New Roman"/>
          <w:noProof/>
          <w:szCs w:val="28"/>
        </w:rPr>
        <w:t xml:space="preserve">mkstore -wrl </w:t>
      </w:r>
      <w:r w:rsidR="00440B20" w:rsidRPr="00440B20">
        <w:rPr>
          <w:rStyle w:val="ui-provider"/>
        </w:rPr>
        <w:t>C:\walletFront</w:t>
      </w:r>
      <w:r w:rsidRPr="001E1220">
        <w:rPr>
          <w:rFonts w:ascii="Times New Roman" w:hAnsi="Times New Roman" w:cs="Times New Roman"/>
          <w:noProof/>
          <w:szCs w:val="28"/>
        </w:rPr>
        <w:t xml:space="preserve"> -create</w:t>
      </w:r>
      <w:r>
        <w:rPr>
          <w:rFonts w:ascii="Times New Roman" w:hAnsi="Times New Roman" w:cs="Times New Roman"/>
          <w:noProof/>
          <w:szCs w:val="28"/>
        </w:rPr>
        <w:t>SSO” para habilitar la opción de autologin y no solicite las credenciales al usar la wallet desde Python.</w:t>
      </w:r>
    </w:p>
    <w:p w14:paraId="3CBCC590" w14:textId="7C9361DF" w:rsidR="00340B1F" w:rsidRDefault="007571D6" w:rsidP="001E1220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noProof/>
          <w:szCs w:val="28"/>
          <w:lang w:val="es-CL"/>
        </w:rPr>
      </w:pPr>
      <w:r w:rsidRPr="007571D6">
        <w:rPr>
          <w:rFonts w:ascii="Times New Roman" w:hAnsi="Times New Roman" w:cs="Times New Roman"/>
          <w:noProof/>
          <w:szCs w:val="28"/>
          <w:lang w:val="es-CL"/>
        </w:rPr>
        <w:t xml:space="preserve">Ejecutar comando “mkstore -wrl </w:t>
      </w:r>
      <w:r w:rsidR="00440B20" w:rsidRPr="00440B20">
        <w:rPr>
          <w:rStyle w:val="ui-provider"/>
          <w:lang w:val="es-CL"/>
        </w:rPr>
        <w:t>C:\walletFront</w:t>
      </w:r>
      <w:r w:rsidR="00440B20">
        <w:rPr>
          <w:rStyle w:val="ui-provider"/>
          <w:lang w:val="es-CL"/>
        </w:rPr>
        <w:t xml:space="preserve"> </w:t>
      </w:r>
      <w:r w:rsidRPr="007571D6">
        <w:rPr>
          <w:rFonts w:ascii="Times New Roman" w:hAnsi="Times New Roman" w:cs="Times New Roman"/>
          <w:noProof/>
          <w:szCs w:val="28"/>
          <w:lang w:val="es-CL"/>
        </w:rPr>
        <w:t>-createCredential &lt;Alias de</w:t>
      </w:r>
      <w:r>
        <w:rPr>
          <w:rFonts w:ascii="Times New Roman" w:hAnsi="Times New Roman" w:cs="Times New Roman"/>
          <w:noProof/>
          <w:szCs w:val="28"/>
          <w:lang w:val="es-CL"/>
        </w:rPr>
        <w:t xml:space="preserve"> credencial</w:t>
      </w:r>
      <w:r w:rsidRPr="007571D6">
        <w:rPr>
          <w:rFonts w:ascii="Times New Roman" w:hAnsi="Times New Roman" w:cs="Times New Roman"/>
          <w:noProof/>
          <w:szCs w:val="28"/>
          <w:lang w:val="es-CL"/>
        </w:rPr>
        <w:t>&gt; &lt;</w:t>
      </w:r>
      <w:r>
        <w:rPr>
          <w:rFonts w:ascii="Times New Roman" w:hAnsi="Times New Roman" w:cs="Times New Roman"/>
          <w:noProof/>
          <w:szCs w:val="28"/>
          <w:lang w:val="es-CL"/>
        </w:rPr>
        <w:t>database username&gt;</w:t>
      </w:r>
      <w:r w:rsidRPr="007571D6">
        <w:rPr>
          <w:rFonts w:ascii="Times New Roman" w:hAnsi="Times New Roman" w:cs="Times New Roman"/>
          <w:noProof/>
          <w:szCs w:val="28"/>
          <w:lang w:val="es-CL"/>
        </w:rPr>
        <w:t xml:space="preserve"> </w:t>
      </w:r>
      <w:r>
        <w:rPr>
          <w:rFonts w:ascii="Times New Roman" w:hAnsi="Times New Roman" w:cs="Times New Roman"/>
          <w:noProof/>
          <w:szCs w:val="28"/>
          <w:lang w:val="es-CL"/>
        </w:rPr>
        <w:t>&lt;database password&gt;</w:t>
      </w:r>
      <w:r w:rsidRPr="007571D6">
        <w:rPr>
          <w:rFonts w:ascii="Times New Roman" w:hAnsi="Times New Roman" w:cs="Times New Roman"/>
          <w:noProof/>
          <w:szCs w:val="28"/>
          <w:lang w:val="es-CL"/>
        </w:rPr>
        <w:t>”</w:t>
      </w:r>
    </w:p>
    <w:p w14:paraId="5CC9107C" w14:textId="49735389" w:rsidR="00440B20" w:rsidRDefault="00440B20" w:rsidP="00440B20">
      <w:pPr>
        <w:pStyle w:val="Prrafodelista"/>
        <w:ind w:left="1080"/>
        <w:rPr>
          <w:rFonts w:ascii="Times New Roman" w:hAnsi="Times New Roman" w:cs="Times New Roman"/>
          <w:noProof/>
          <w:szCs w:val="28"/>
          <w:lang w:val="es-CL"/>
        </w:rPr>
      </w:pPr>
    </w:p>
    <w:p w14:paraId="29D65F51" w14:textId="083471BD" w:rsidR="00440B20" w:rsidRDefault="00440B20" w:rsidP="00440B20">
      <w:pPr>
        <w:pStyle w:val="Prrafodelista"/>
        <w:ind w:left="1080"/>
        <w:rPr>
          <w:rFonts w:ascii="Times New Roman" w:hAnsi="Times New Roman" w:cs="Times New Roman"/>
          <w:noProof/>
          <w:szCs w:val="28"/>
          <w:lang w:val="es-CL"/>
        </w:rPr>
      </w:pPr>
      <w:r>
        <w:rPr>
          <w:rFonts w:ascii="Times New Roman" w:hAnsi="Times New Roman" w:cs="Times New Roman"/>
          <w:noProof/>
          <w:szCs w:val="28"/>
          <w:lang w:val="es-CL"/>
        </w:rPr>
        <w:t xml:space="preserve">A modo de ejemplo “mkstore -wrl </w:t>
      </w:r>
      <w:r w:rsidRPr="00440B20">
        <w:rPr>
          <w:rFonts w:ascii="Times New Roman" w:hAnsi="Times New Roman" w:cs="Times New Roman"/>
          <w:noProof/>
          <w:szCs w:val="28"/>
          <w:lang w:val="es-CL"/>
        </w:rPr>
        <w:t>C:\walletFront</w:t>
      </w:r>
      <w:r>
        <w:rPr>
          <w:rFonts w:ascii="Times New Roman" w:hAnsi="Times New Roman" w:cs="Times New Roman"/>
          <w:noProof/>
          <w:szCs w:val="28"/>
          <w:lang w:val="es-CL"/>
        </w:rPr>
        <w:t xml:space="preserve"> -createCredential Desarrollo </w:t>
      </w:r>
      <w:r w:rsidRPr="00440B20">
        <w:rPr>
          <w:rFonts w:ascii="Times New Roman" w:hAnsi="Times New Roman" w:cs="Times New Roman"/>
          <w:noProof/>
          <w:szCs w:val="28"/>
          <w:lang w:val="es-CL"/>
        </w:rPr>
        <w:t>C1DVAXDB_MFT.sncldevdbsrv02.privatedev.oraclevcn.com</w:t>
      </w:r>
      <w:r>
        <w:rPr>
          <w:rFonts w:ascii="Times New Roman" w:hAnsi="Times New Roman" w:cs="Times New Roman"/>
          <w:noProof/>
          <w:szCs w:val="28"/>
          <w:lang w:val="es-CL"/>
        </w:rPr>
        <w:t xml:space="preserve"> </w:t>
      </w:r>
      <w:r w:rsidRPr="00440B20">
        <w:rPr>
          <w:rFonts w:ascii="Times New Roman" w:hAnsi="Times New Roman" w:cs="Times New Roman"/>
          <w:noProof/>
          <w:szCs w:val="28"/>
          <w:lang w:val="es-CL"/>
        </w:rPr>
        <w:t>temposncf</w:t>
      </w:r>
    </w:p>
    <w:p w14:paraId="7AA6EE48" w14:textId="7B7442A7" w:rsidR="007571D6" w:rsidRDefault="007571D6" w:rsidP="001E1220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noProof/>
          <w:szCs w:val="28"/>
          <w:lang w:val="es-CL"/>
        </w:rPr>
      </w:pPr>
      <w:r>
        <w:rPr>
          <w:rFonts w:ascii="Times New Roman" w:hAnsi="Times New Roman" w:cs="Times New Roman"/>
          <w:noProof/>
          <w:szCs w:val="28"/>
          <w:lang w:val="es-CL"/>
        </w:rPr>
        <w:t xml:space="preserve">Para listar las credenciales se puede usar, opcionalmente, el comando “ </w:t>
      </w:r>
      <w:r w:rsidRPr="007571D6">
        <w:rPr>
          <w:rFonts w:ascii="Times New Roman" w:hAnsi="Times New Roman" w:cs="Times New Roman"/>
          <w:noProof/>
          <w:szCs w:val="28"/>
          <w:lang w:val="es-CL"/>
        </w:rPr>
        <w:t xml:space="preserve">mkstore -wrl </w:t>
      </w:r>
      <w:r w:rsidR="00440B20" w:rsidRPr="00440B20">
        <w:rPr>
          <w:rStyle w:val="ui-provider"/>
          <w:lang w:val="es-CL"/>
        </w:rPr>
        <w:t>C:\walletFront</w:t>
      </w:r>
      <w:r w:rsidRPr="007571D6">
        <w:rPr>
          <w:rFonts w:ascii="Times New Roman" w:hAnsi="Times New Roman" w:cs="Times New Roman"/>
          <w:noProof/>
          <w:szCs w:val="28"/>
          <w:lang w:val="es-CL"/>
        </w:rPr>
        <w:t xml:space="preserve"> -listCredential</w:t>
      </w:r>
      <w:r>
        <w:rPr>
          <w:rFonts w:ascii="Times New Roman" w:hAnsi="Times New Roman" w:cs="Times New Roman"/>
          <w:noProof/>
          <w:szCs w:val="28"/>
          <w:lang w:val="es-CL"/>
        </w:rPr>
        <w:t xml:space="preserve">” </w:t>
      </w:r>
    </w:p>
    <w:p w14:paraId="44CF3835" w14:textId="568E4307" w:rsidR="00E66518" w:rsidRPr="00D31431" w:rsidRDefault="00E66518" w:rsidP="00D31431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noProof/>
          <w:szCs w:val="28"/>
          <w:lang w:val="es-CL"/>
        </w:rPr>
      </w:pPr>
      <w:r>
        <w:rPr>
          <w:rFonts w:ascii="Times New Roman" w:hAnsi="Times New Roman" w:cs="Times New Roman"/>
          <w:noProof/>
          <w:szCs w:val="28"/>
          <w:lang w:val="es-CL"/>
        </w:rPr>
        <w:t>Se debe crear un directorio que sea accesible por Python</w:t>
      </w:r>
      <w:r w:rsidR="00D31431">
        <w:rPr>
          <w:rFonts w:ascii="Times New Roman" w:hAnsi="Times New Roman" w:cs="Times New Roman"/>
          <w:noProof/>
          <w:szCs w:val="28"/>
          <w:lang w:val="es-CL"/>
        </w:rPr>
        <w:t xml:space="preserve">, </w:t>
      </w:r>
      <w:r w:rsidR="00D31431" w:rsidRPr="00D31431">
        <w:rPr>
          <w:rFonts w:ascii="Times New Roman" w:hAnsi="Times New Roman" w:cs="Times New Roman"/>
          <w:noProof/>
          <w:szCs w:val="28"/>
          <w:lang w:val="es-CL"/>
        </w:rPr>
        <w:t>e</w:t>
      </w:r>
      <w:r w:rsidRPr="00D31431">
        <w:rPr>
          <w:rFonts w:ascii="Times New Roman" w:hAnsi="Times New Roman" w:cs="Times New Roman"/>
          <w:noProof/>
          <w:szCs w:val="28"/>
          <w:lang w:val="es-CL"/>
        </w:rPr>
        <w:t>n este directorio se deben crear dos archivos, “sqlnet.ora” y “tnsnames.ora” los cuales tendrán la siguiente estructura</w:t>
      </w:r>
      <w:r w:rsidR="00D31431">
        <w:rPr>
          <w:rFonts w:ascii="Times New Roman" w:hAnsi="Times New Roman" w:cs="Times New Roman"/>
          <w:noProof/>
          <w:szCs w:val="28"/>
          <w:lang w:val="es-CL"/>
        </w:rPr>
        <w:t xml:space="preserve"> (&lt;alias de credencial&gt; hace referencia al alias creado en el paso n°5)</w:t>
      </w:r>
      <w:r w:rsidRPr="00D31431">
        <w:rPr>
          <w:rFonts w:ascii="Times New Roman" w:hAnsi="Times New Roman" w:cs="Times New Roman"/>
          <w:noProof/>
          <w:szCs w:val="28"/>
          <w:lang w:val="es-CL"/>
        </w:rPr>
        <w:t>:</w:t>
      </w:r>
    </w:p>
    <w:p w14:paraId="7527063D" w14:textId="5DFE9907" w:rsidR="00E66518" w:rsidRPr="00D31431" w:rsidRDefault="00E66518" w:rsidP="00D31431">
      <w:pPr>
        <w:ind w:left="720" w:firstLine="360"/>
        <w:rPr>
          <w:rFonts w:ascii="Times New Roman" w:hAnsi="Times New Roman" w:cs="Times New Roman"/>
          <w:noProof/>
          <w:szCs w:val="28"/>
          <w:lang w:val="es-CL"/>
        </w:rPr>
      </w:pPr>
      <w:r w:rsidRPr="00D31431">
        <w:rPr>
          <w:rFonts w:ascii="Times New Roman" w:hAnsi="Times New Roman" w:cs="Times New Roman"/>
          <w:noProof/>
          <w:szCs w:val="28"/>
          <w:u w:val="single"/>
          <w:lang w:val="es-CL"/>
        </w:rPr>
        <w:t>t</w:t>
      </w:r>
      <w:r w:rsidR="003E71B1">
        <w:rPr>
          <w:rFonts w:ascii="Times New Roman" w:hAnsi="Times New Roman" w:cs="Times New Roman"/>
          <w:noProof/>
          <w:szCs w:val="28"/>
          <w:u w:val="single"/>
          <w:lang w:val="es-CL"/>
        </w:rPr>
        <w:t>n</w:t>
      </w:r>
      <w:r w:rsidRPr="00D31431">
        <w:rPr>
          <w:rFonts w:ascii="Times New Roman" w:hAnsi="Times New Roman" w:cs="Times New Roman"/>
          <w:noProof/>
          <w:szCs w:val="28"/>
          <w:u w:val="single"/>
          <w:lang w:val="es-CL"/>
        </w:rPr>
        <w:t>snames.ora</w:t>
      </w:r>
      <w:r w:rsidRPr="00D31431">
        <w:rPr>
          <w:rFonts w:ascii="Times New Roman" w:hAnsi="Times New Roman" w:cs="Times New Roman"/>
          <w:noProof/>
          <w:szCs w:val="28"/>
          <w:lang w:val="es-CL"/>
        </w:rPr>
        <w:t>:</w:t>
      </w:r>
    </w:p>
    <w:p w14:paraId="607A739F" w14:textId="092462B6" w:rsidR="00E66518" w:rsidRPr="008401F3" w:rsidRDefault="00E66518" w:rsidP="00E66518">
      <w:pPr>
        <w:ind w:left="1440"/>
        <w:rPr>
          <w:rFonts w:ascii="Times New Roman" w:hAnsi="Times New Roman" w:cs="Times New Roman"/>
          <w:noProof/>
          <w:szCs w:val="28"/>
          <w:lang w:val="es-CL"/>
        </w:rPr>
      </w:pPr>
      <w:r w:rsidRPr="008401F3">
        <w:rPr>
          <w:rFonts w:ascii="Times New Roman" w:hAnsi="Times New Roman" w:cs="Times New Roman"/>
          <w:noProof/>
          <w:szCs w:val="28"/>
          <w:lang w:val="es-CL"/>
        </w:rPr>
        <w:t>&lt;alias de credencial&gt; =</w:t>
      </w:r>
    </w:p>
    <w:p w14:paraId="54B27C05" w14:textId="77777777" w:rsidR="00E66518" w:rsidRPr="00E66518" w:rsidRDefault="00E66518" w:rsidP="00E66518">
      <w:pPr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8401F3">
        <w:rPr>
          <w:rFonts w:ascii="Times New Roman" w:hAnsi="Times New Roman" w:cs="Times New Roman"/>
          <w:noProof/>
          <w:szCs w:val="28"/>
          <w:lang w:val="es-CL"/>
        </w:rPr>
        <w:t xml:space="preserve">  </w:t>
      </w:r>
      <w:r w:rsidRPr="00E66518">
        <w:rPr>
          <w:rFonts w:ascii="Times New Roman" w:hAnsi="Times New Roman" w:cs="Times New Roman"/>
          <w:noProof/>
          <w:szCs w:val="28"/>
          <w:lang w:val="en-US"/>
        </w:rPr>
        <w:t>(DESCRIPTION =</w:t>
      </w:r>
    </w:p>
    <w:p w14:paraId="5E4C9CD0" w14:textId="3707CE5C" w:rsidR="00E66518" w:rsidRPr="00E66518" w:rsidRDefault="00E66518" w:rsidP="00E66518">
      <w:pPr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E66518">
        <w:rPr>
          <w:rFonts w:ascii="Times New Roman" w:hAnsi="Times New Roman" w:cs="Times New Roman"/>
          <w:noProof/>
          <w:szCs w:val="28"/>
          <w:lang w:val="en-US"/>
        </w:rPr>
        <w:t xml:space="preserve">    (ADDRESS = (PROTOCOL = TCP)(HOST = </w:t>
      </w:r>
      <w:r>
        <w:rPr>
          <w:rFonts w:ascii="Times New Roman" w:hAnsi="Times New Roman" w:cs="Times New Roman"/>
          <w:noProof/>
          <w:szCs w:val="28"/>
          <w:lang w:val="en-US"/>
        </w:rPr>
        <w:t>&lt;host&gt;</w:t>
      </w:r>
      <w:r w:rsidRPr="00E66518">
        <w:rPr>
          <w:rFonts w:ascii="Times New Roman" w:hAnsi="Times New Roman" w:cs="Times New Roman"/>
          <w:noProof/>
          <w:szCs w:val="28"/>
          <w:lang w:val="en-US"/>
        </w:rPr>
        <w:t xml:space="preserve">)(PORT = </w:t>
      </w:r>
      <w:r>
        <w:rPr>
          <w:rFonts w:ascii="Times New Roman" w:hAnsi="Times New Roman" w:cs="Times New Roman"/>
          <w:noProof/>
          <w:szCs w:val="28"/>
          <w:lang w:val="en-US"/>
        </w:rPr>
        <w:t>&lt;port&gt;</w:t>
      </w:r>
      <w:r w:rsidRPr="00E66518">
        <w:rPr>
          <w:rFonts w:ascii="Times New Roman" w:hAnsi="Times New Roman" w:cs="Times New Roman"/>
          <w:noProof/>
          <w:szCs w:val="28"/>
          <w:lang w:val="en-US"/>
        </w:rPr>
        <w:t>))</w:t>
      </w:r>
    </w:p>
    <w:p w14:paraId="3C28BEF7" w14:textId="77777777" w:rsidR="00E66518" w:rsidRPr="00E66518" w:rsidRDefault="00E66518" w:rsidP="00E66518">
      <w:pPr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E66518">
        <w:rPr>
          <w:rFonts w:ascii="Times New Roman" w:hAnsi="Times New Roman" w:cs="Times New Roman"/>
          <w:noProof/>
          <w:szCs w:val="28"/>
          <w:lang w:val="en-US"/>
        </w:rPr>
        <w:t xml:space="preserve">    (CONNECT_DATA =</w:t>
      </w:r>
    </w:p>
    <w:p w14:paraId="0232D6B0" w14:textId="77777777" w:rsidR="00E66518" w:rsidRPr="00E66518" w:rsidRDefault="00E66518" w:rsidP="00E66518">
      <w:pPr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E66518">
        <w:rPr>
          <w:rFonts w:ascii="Times New Roman" w:hAnsi="Times New Roman" w:cs="Times New Roman"/>
          <w:noProof/>
          <w:szCs w:val="28"/>
          <w:lang w:val="en-US"/>
        </w:rPr>
        <w:t xml:space="preserve">      (SERVER = DEDICATED)</w:t>
      </w:r>
    </w:p>
    <w:p w14:paraId="7362BFF4" w14:textId="544947CB" w:rsidR="00E66518" w:rsidRPr="00DF0BC7" w:rsidRDefault="00E66518" w:rsidP="00E66518">
      <w:pPr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DF0BC7">
        <w:rPr>
          <w:rFonts w:ascii="Times New Roman" w:hAnsi="Times New Roman" w:cs="Times New Roman"/>
          <w:noProof/>
          <w:szCs w:val="28"/>
          <w:lang w:val="en-US"/>
        </w:rPr>
        <w:t xml:space="preserve">      (SERVICE_NAME = &lt;nombre del servicio&gt;)</w:t>
      </w:r>
    </w:p>
    <w:p w14:paraId="2E6ADF51" w14:textId="77777777" w:rsidR="00E66518" w:rsidRPr="00DF0BC7" w:rsidRDefault="00E66518" w:rsidP="00E66518">
      <w:pPr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DF0BC7">
        <w:rPr>
          <w:rFonts w:ascii="Times New Roman" w:hAnsi="Times New Roman" w:cs="Times New Roman"/>
          <w:noProof/>
          <w:szCs w:val="28"/>
          <w:lang w:val="en-US"/>
        </w:rPr>
        <w:t xml:space="preserve">    )</w:t>
      </w:r>
    </w:p>
    <w:p w14:paraId="7D3D8A85" w14:textId="5505F194" w:rsidR="00E66518" w:rsidRPr="00DF0BC7" w:rsidRDefault="00E66518" w:rsidP="00E66518">
      <w:pPr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DF0BC7">
        <w:rPr>
          <w:rFonts w:ascii="Times New Roman" w:hAnsi="Times New Roman" w:cs="Times New Roman"/>
          <w:noProof/>
          <w:szCs w:val="28"/>
          <w:lang w:val="en-US"/>
        </w:rPr>
        <w:t xml:space="preserve">  )</w:t>
      </w:r>
    </w:p>
    <w:p w14:paraId="0F964A3F" w14:textId="08B65197" w:rsidR="00960613" w:rsidRPr="00DF0BC7" w:rsidRDefault="00960613" w:rsidP="00D31431">
      <w:pPr>
        <w:pStyle w:val="Prrafodelista"/>
        <w:ind w:left="1080"/>
        <w:rPr>
          <w:rFonts w:ascii="Times New Roman" w:hAnsi="Times New Roman" w:cs="Times New Roman"/>
          <w:noProof/>
          <w:szCs w:val="28"/>
          <w:lang w:val="en-US"/>
        </w:rPr>
      </w:pPr>
      <w:r w:rsidRPr="00DF0BC7">
        <w:rPr>
          <w:rFonts w:ascii="Times New Roman" w:hAnsi="Times New Roman" w:cs="Times New Roman"/>
          <w:noProof/>
          <w:szCs w:val="28"/>
          <w:u w:val="single"/>
          <w:lang w:val="en-US"/>
        </w:rPr>
        <w:t>sqlnet.ora</w:t>
      </w:r>
      <w:r w:rsidRPr="00DF0BC7">
        <w:rPr>
          <w:rFonts w:ascii="Times New Roman" w:hAnsi="Times New Roman" w:cs="Times New Roman"/>
          <w:noProof/>
          <w:szCs w:val="28"/>
          <w:lang w:val="en-US"/>
        </w:rPr>
        <w:t>:</w:t>
      </w:r>
    </w:p>
    <w:p w14:paraId="711DFECF" w14:textId="77777777" w:rsidR="00960613" w:rsidRPr="00960613" w:rsidRDefault="00960613" w:rsidP="00960613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960613">
        <w:rPr>
          <w:rFonts w:ascii="Times New Roman" w:hAnsi="Times New Roman" w:cs="Times New Roman"/>
          <w:noProof/>
          <w:szCs w:val="28"/>
          <w:lang w:val="en-US"/>
        </w:rPr>
        <w:t>WALLET_LOCATION =</w:t>
      </w:r>
    </w:p>
    <w:p w14:paraId="26C54256" w14:textId="77777777" w:rsidR="00960613" w:rsidRPr="00960613" w:rsidRDefault="00960613" w:rsidP="00960613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960613">
        <w:rPr>
          <w:rFonts w:ascii="Times New Roman" w:hAnsi="Times New Roman" w:cs="Times New Roman"/>
          <w:noProof/>
          <w:szCs w:val="28"/>
          <w:lang w:val="en-US"/>
        </w:rPr>
        <w:t xml:space="preserve">    (SOURCE =</w:t>
      </w:r>
    </w:p>
    <w:p w14:paraId="788EAFE3" w14:textId="77777777" w:rsidR="00960613" w:rsidRPr="00960613" w:rsidRDefault="00960613" w:rsidP="00960613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960613">
        <w:rPr>
          <w:rFonts w:ascii="Times New Roman" w:hAnsi="Times New Roman" w:cs="Times New Roman"/>
          <w:noProof/>
          <w:szCs w:val="28"/>
          <w:lang w:val="en-US"/>
        </w:rPr>
        <w:t xml:space="preserve">        (METHOD = FILE)</w:t>
      </w:r>
    </w:p>
    <w:p w14:paraId="14FE7EB8" w14:textId="77777777" w:rsidR="00960613" w:rsidRPr="00960613" w:rsidRDefault="00960613" w:rsidP="00960613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960613">
        <w:rPr>
          <w:rFonts w:ascii="Times New Roman" w:hAnsi="Times New Roman" w:cs="Times New Roman"/>
          <w:noProof/>
          <w:szCs w:val="28"/>
          <w:lang w:val="en-US"/>
        </w:rPr>
        <w:t xml:space="preserve">        (METHOD_DATA =</w:t>
      </w:r>
    </w:p>
    <w:p w14:paraId="02501803" w14:textId="6C11AD03" w:rsidR="00960613" w:rsidRPr="00960613" w:rsidRDefault="00960613" w:rsidP="00960613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960613">
        <w:rPr>
          <w:rFonts w:ascii="Times New Roman" w:hAnsi="Times New Roman" w:cs="Times New Roman"/>
          <w:noProof/>
          <w:szCs w:val="28"/>
          <w:lang w:val="en-US"/>
        </w:rPr>
        <w:t xml:space="preserve">            (DIRECTORY = </w:t>
      </w:r>
      <w:r>
        <w:rPr>
          <w:rFonts w:ascii="Times New Roman" w:hAnsi="Times New Roman" w:cs="Times New Roman"/>
          <w:noProof/>
          <w:szCs w:val="28"/>
          <w:lang w:val="en-US"/>
        </w:rPr>
        <w:t>&lt;directorio de wallet&gt;</w:t>
      </w:r>
      <w:r w:rsidRPr="00960613">
        <w:rPr>
          <w:rFonts w:ascii="Times New Roman" w:hAnsi="Times New Roman" w:cs="Times New Roman"/>
          <w:noProof/>
          <w:szCs w:val="28"/>
          <w:lang w:val="en-US"/>
        </w:rPr>
        <w:t>)</w:t>
      </w:r>
    </w:p>
    <w:p w14:paraId="55B5E349" w14:textId="77777777" w:rsidR="00960613" w:rsidRPr="00960613" w:rsidRDefault="00960613" w:rsidP="00960613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s-CL"/>
        </w:rPr>
      </w:pPr>
      <w:r w:rsidRPr="00960613">
        <w:rPr>
          <w:rFonts w:ascii="Times New Roman" w:hAnsi="Times New Roman" w:cs="Times New Roman"/>
          <w:noProof/>
          <w:szCs w:val="28"/>
          <w:lang w:val="en-US"/>
        </w:rPr>
        <w:t xml:space="preserve">        </w:t>
      </w:r>
      <w:r w:rsidRPr="00960613">
        <w:rPr>
          <w:rFonts w:ascii="Times New Roman" w:hAnsi="Times New Roman" w:cs="Times New Roman"/>
          <w:noProof/>
          <w:szCs w:val="28"/>
          <w:lang w:val="es-CL"/>
        </w:rPr>
        <w:t>)</w:t>
      </w:r>
    </w:p>
    <w:p w14:paraId="3DDD4A34" w14:textId="77777777" w:rsidR="00960613" w:rsidRPr="00960613" w:rsidRDefault="00960613" w:rsidP="00960613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s-CL"/>
        </w:rPr>
      </w:pPr>
      <w:r w:rsidRPr="00960613">
        <w:rPr>
          <w:rFonts w:ascii="Times New Roman" w:hAnsi="Times New Roman" w:cs="Times New Roman"/>
          <w:noProof/>
          <w:szCs w:val="28"/>
          <w:lang w:val="es-CL"/>
        </w:rPr>
        <w:t xml:space="preserve">    )</w:t>
      </w:r>
    </w:p>
    <w:p w14:paraId="1650E06E" w14:textId="6D747FD5" w:rsidR="00960613" w:rsidRDefault="00960613" w:rsidP="00960613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s-CL"/>
        </w:rPr>
      </w:pPr>
      <w:r w:rsidRPr="00960613">
        <w:rPr>
          <w:rFonts w:ascii="Times New Roman" w:hAnsi="Times New Roman" w:cs="Times New Roman"/>
          <w:noProof/>
          <w:szCs w:val="28"/>
          <w:lang w:val="es-CL"/>
        </w:rPr>
        <w:t>SQLNET.WALLET_OVERRIDE = TRUE</w:t>
      </w:r>
    </w:p>
    <w:p w14:paraId="53E99443" w14:textId="77777777" w:rsidR="00960613" w:rsidRPr="00960613" w:rsidRDefault="00960613" w:rsidP="00960613">
      <w:pPr>
        <w:rPr>
          <w:rFonts w:ascii="Times New Roman" w:hAnsi="Times New Roman" w:cs="Times New Roman"/>
          <w:noProof/>
          <w:szCs w:val="28"/>
          <w:lang w:val="es-CL"/>
        </w:rPr>
      </w:pPr>
    </w:p>
    <w:p w14:paraId="4E635D34" w14:textId="40C22E82" w:rsidR="00960613" w:rsidRPr="00960613" w:rsidRDefault="00960613" w:rsidP="001E1220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noProof/>
          <w:sz w:val="44"/>
          <w:szCs w:val="44"/>
          <w:lang w:val="es-CL"/>
        </w:rPr>
      </w:pPr>
      <w:r>
        <w:rPr>
          <w:rFonts w:ascii="Times New Roman" w:hAnsi="Times New Roman" w:cs="Times New Roman"/>
          <w:noProof/>
          <w:szCs w:val="28"/>
          <w:lang w:val="es-CL"/>
        </w:rPr>
        <w:t>En el archivo src/utils/functions/constants.py se debe agregar el directorio en el cual se crearon los archivos de extensión ora</w:t>
      </w:r>
      <w:r w:rsidR="00D31431">
        <w:rPr>
          <w:rFonts w:ascii="Times New Roman" w:hAnsi="Times New Roman" w:cs="Times New Roman"/>
          <w:noProof/>
          <w:szCs w:val="28"/>
          <w:lang w:val="es-CL"/>
        </w:rPr>
        <w:t>(Creado en el paso 7)</w:t>
      </w:r>
      <w:r>
        <w:rPr>
          <w:rFonts w:ascii="Times New Roman" w:hAnsi="Times New Roman" w:cs="Times New Roman"/>
          <w:noProof/>
          <w:szCs w:val="28"/>
          <w:lang w:val="es-CL"/>
        </w:rPr>
        <w:t>. ORA_CONFIG_DIRECTORY = &lt;directorio ora_config&gt;</w:t>
      </w:r>
    </w:p>
    <w:p w14:paraId="202CF0F5" w14:textId="77777777" w:rsidR="00D31431" w:rsidRDefault="00D31431" w:rsidP="00D31431">
      <w:pPr>
        <w:pStyle w:val="Prrafodelista"/>
        <w:ind w:left="1080"/>
        <w:rPr>
          <w:rFonts w:ascii="Times New Roman" w:hAnsi="Times New Roman" w:cs="Times New Roman"/>
          <w:noProof/>
          <w:szCs w:val="28"/>
          <w:lang w:val="es-CL"/>
        </w:rPr>
      </w:pPr>
    </w:p>
    <w:p w14:paraId="04FD276F" w14:textId="4E2297F8" w:rsidR="00DC235F" w:rsidRPr="00DC235F" w:rsidRDefault="00DC235F" w:rsidP="00D31431">
      <w:pPr>
        <w:pStyle w:val="Prrafodelista"/>
        <w:ind w:left="1080"/>
        <w:rPr>
          <w:rFonts w:ascii="Times New Roman" w:hAnsi="Times New Roman" w:cs="Times New Roman"/>
          <w:noProof/>
          <w:sz w:val="44"/>
          <w:szCs w:val="44"/>
          <w:lang w:val="es-CL"/>
        </w:rPr>
      </w:pPr>
      <w:r>
        <w:rPr>
          <w:rFonts w:ascii="Times New Roman" w:hAnsi="Times New Roman" w:cs="Times New Roman"/>
          <w:noProof/>
          <w:szCs w:val="28"/>
          <w:lang w:val="es-CL"/>
        </w:rPr>
        <w:t>En el archivo src/utils/functions/constants.py se debe crear una nueva variable para el alias de la credencial “CREDENTIAL_ALIAS” usado en la siguiente función:</w:t>
      </w:r>
    </w:p>
    <w:p w14:paraId="6AAEE7A5" w14:textId="77777777" w:rsidR="00DC235F" w:rsidRPr="00DC235F" w:rsidRDefault="00DC235F" w:rsidP="00DC235F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DC235F">
        <w:rPr>
          <w:rFonts w:ascii="Times New Roman" w:hAnsi="Times New Roman" w:cs="Times New Roman"/>
          <w:noProof/>
          <w:szCs w:val="28"/>
          <w:lang w:val="en-US"/>
        </w:rPr>
        <w:t>def _connect_to_database(self):</w:t>
      </w:r>
    </w:p>
    <w:p w14:paraId="52F998A1" w14:textId="318DFE21" w:rsidR="00DC235F" w:rsidRPr="00DC235F" w:rsidRDefault="00DC235F" w:rsidP="00DC235F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DC235F">
        <w:rPr>
          <w:rFonts w:ascii="Times New Roman" w:hAnsi="Times New Roman" w:cs="Times New Roman"/>
          <w:noProof/>
          <w:szCs w:val="28"/>
          <w:lang w:val="en-US"/>
        </w:rPr>
        <w:lastRenderedPageBreak/>
        <w:t xml:space="preserve"> oracledb.init_oracle_client(config_dir=ORA_CONFIG_DIRECTORY)</w:t>
      </w:r>
    </w:p>
    <w:p w14:paraId="10C8739E" w14:textId="760B7178" w:rsidR="00AD7BBE" w:rsidRDefault="00DC235F" w:rsidP="006A4EF1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n-US"/>
        </w:rPr>
      </w:pPr>
      <w:r w:rsidRPr="00DC235F">
        <w:rPr>
          <w:rFonts w:ascii="Times New Roman" w:hAnsi="Times New Roman" w:cs="Times New Roman"/>
          <w:noProof/>
          <w:szCs w:val="28"/>
          <w:lang w:val="en-US"/>
        </w:rPr>
        <w:t xml:space="preserve">        return oracledb.connect(externalauth=True, dsn=</w:t>
      </w:r>
      <w:r w:rsidRPr="00DC235F">
        <w:rPr>
          <w:rFonts w:ascii="Times New Roman" w:hAnsi="Times New Roman" w:cs="Times New Roman"/>
          <w:noProof/>
          <w:szCs w:val="28"/>
          <w:highlight w:val="yellow"/>
          <w:lang w:val="en-US"/>
        </w:rPr>
        <w:t>CREDENTIAL_ALIAS</w:t>
      </w:r>
      <w:r w:rsidRPr="00DC235F">
        <w:rPr>
          <w:rFonts w:ascii="Times New Roman" w:hAnsi="Times New Roman" w:cs="Times New Roman"/>
          <w:noProof/>
          <w:szCs w:val="28"/>
          <w:lang w:val="en-US"/>
        </w:rPr>
        <w:t>)</w:t>
      </w:r>
    </w:p>
    <w:p w14:paraId="1A43722A" w14:textId="77777777" w:rsidR="00D31431" w:rsidRDefault="00D31431" w:rsidP="006A4EF1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n-US"/>
        </w:rPr>
      </w:pPr>
    </w:p>
    <w:p w14:paraId="3F17B579" w14:textId="43FAE0D8" w:rsidR="00D31431" w:rsidRPr="006A4EF1" w:rsidRDefault="00D31431" w:rsidP="006A4EF1">
      <w:pPr>
        <w:pStyle w:val="Prrafodelista"/>
        <w:ind w:left="1440"/>
        <w:rPr>
          <w:rFonts w:ascii="Times New Roman" w:hAnsi="Times New Roman" w:cs="Times New Roman"/>
          <w:noProof/>
          <w:szCs w:val="28"/>
          <w:lang w:val="en-US"/>
        </w:rPr>
      </w:pPr>
      <w:r>
        <w:rPr>
          <w:noProof/>
        </w:rPr>
        <w:drawing>
          <wp:inline distT="0" distB="0" distL="0" distR="0" wp14:anchorId="0A909EE8" wp14:editId="692CD4FD">
            <wp:extent cx="4772025" cy="742950"/>
            <wp:effectExtent l="0" t="0" r="9525" b="0"/>
            <wp:docPr id="113874537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4537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C65F" w14:textId="77777777" w:rsidR="006A4EF1" w:rsidRDefault="006A4EF1" w:rsidP="00FD4923">
      <w:pPr>
        <w:rPr>
          <w:rFonts w:ascii="Times New Roman" w:hAnsi="Times New Roman" w:cs="Times New Roman"/>
          <w:noProof/>
          <w:sz w:val="44"/>
          <w:szCs w:val="44"/>
          <w:lang w:val="en-US"/>
        </w:rPr>
      </w:pPr>
    </w:p>
    <w:p w14:paraId="58243287" w14:textId="77777777" w:rsidR="00E52137" w:rsidRPr="00E35B43" w:rsidRDefault="00E35B43" w:rsidP="00E52137">
      <w:pPr>
        <w:pStyle w:val="Prrafodelista"/>
        <w:numPr>
          <w:ilvl w:val="0"/>
          <w:numId w:val="46"/>
        </w:numPr>
        <w:rPr>
          <w:rFonts w:ascii="Times New Roman" w:hAnsi="Times New Roman" w:cs="Times New Roman"/>
          <w:noProof/>
          <w:sz w:val="44"/>
          <w:szCs w:val="44"/>
          <w:lang w:val="es-CL"/>
        </w:rPr>
      </w:pPr>
      <w:r w:rsidRPr="00E52137">
        <w:rPr>
          <w:rFonts w:ascii="Times New Roman" w:hAnsi="Times New Roman" w:cs="Times New Roman"/>
          <w:noProof/>
          <w:szCs w:val="28"/>
          <w:lang w:val="es-CL"/>
        </w:rPr>
        <w:t xml:space="preserve">Para testear la conexión, se puede crear </w:t>
      </w:r>
      <w:r w:rsidR="006A4EF1" w:rsidRPr="00E52137">
        <w:rPr>
          <w:rFonts w:ascii="Times New Roman" w:hAnsi="Times New Roman" w:cs="Times New Roman"/>
          <w:noProof/>
          <w:szCs w:val="28"/>
          <w:lang w:val="es-CL"/>
        </w:rPr>
        <w:t>un archivo “test</w:t>
      </w:r>
      <w:r w:rsidRPr="00E52137">
        <w:rPr>
          <w:rFonts w:ascii="Times New Roman" w:hAnsi="Times New Roman" w:cs="Times New Roman"/>
          <w:noProof/>
          <w:szCs w:val="28"/>
          <w:lang w:val="es-CL"/>
        </w:rPr>
        <w:t>-wallet</w:t>
      </w:r>
      <w:r w:rsidR="006A4EF1" w:rsidRPr="00E52137">
        <w:rPr>
          <w:rFonts w:ascii="Times New Roman" w:hAnsi="Times New Roman" w:cs="Times New Roman"/>
          <w:noProof/>
          <w:szCs w:val="28"/>
          <w:lang w:val="es-CL"/>
        </w:rPr>
        <w:t xml:space="preserve">.py” </w:t>
      </w:r>
      <w:r w:rsidRPr="00E52137">
        <w:rPr>
          <w:rFonts w:ascii="Times New Roman" w:hAnsi="Times New Roman" w:cs="Times New Roman"/>
          <w:noProof/>
          <w:szCs w:val="28"/>
          <w:lang w:val="es-CL"/>
        </w:rPr>
        <w:t xml:space="preserve">y </w:t>
      </w:r>
      <w:r w:rsidR="006A4EF1" w:rsidRPr="00E52137">
        <w:rPr>
          <w:rFonts w:ascii="Times New Roman" w:hAnsi="Times New Roman" w:cs="Times New Roman"/>
          <w:noProof/>
          <w:szCs w:val="28"/>
          <w:lang w:val="es-CL"/>
        </w:rPr>
        <w:t>realiza</w:t>
      </w:r>
      <w:r w:rsidRPr="00E52137">
        <w:rPr>
          <w:rFonts w:ascii="Times New Roman" w:hAnsi="Times New Roman" w:cs="Times New Roman"/>
          <w:noProof/>
          <w:szCs w:val="28"/>
          <w:lang w:val="es-CL"/>
        </w:rPr>
        <w:t>r</w:t>
      </w:r>
      <w:r w:rsidR="006A4EF1" w:rsidRPr="00E52137">
        <w:rPr>
          <w:rFonts w:ascii="Times New Roman" w:hAnsi="Times New Roman" w:cs="Times New Roman"/>
          <w:noProof/>
          <w:szCs w:val="28"/>
          <w:lang w:val="es-CL"/>
        </w:rPr>
        <w:t xml:space="preserve"> una conexión a la base de datos con las credenciales ingresadas en la wallet; en caso de ser exitoso</w:t>
      </w:r>
      <w:r w:rsidRPr="00E52137">
        <w:rPr>
          <w:rFonts w:ascii="Times New Roman" w:hAnsi="Times New Roman" w:cs="Times New Roman"/>
          <w:noProof/>
          <w:szCs w:val="28"/>
          <w:lang w:val="es-CL"/>
        </w:rPr>
        <w:t>, se debería</w:t>
      </w:r>
      <w:r w:rsidR="006A4EF1" w:rsidRPr="00E52137">
        <w:rPr>
          <w:rFonts w:ascii="Times New Roman" w:hAnsi="Times New Roman" w:cs="Times New Roman"/>
          <w:noProof/>
          <w:szCs w:val="28"/>
          <w:lang w:val="es-CL"/>
        </w:rPr>
        <w:t xml:space="preserve"> imprimir la fecha del sistema por consola</w:t>
      </w:r>
      <w:r w:rsidR="00E52137">
        <w:rPr>
          <w:rFonts w:ascii="Times New Roman" w:hAnsi="Times New Roman" w:cs="Times New Roman"/>
          <w:noProof/>
          <w:szCs w:val="28"/>
          <w:lang w:val="es-CL"/>
        </w:rPr>
        <w:t xml:space="preserve"> (Según la lógica en el script de ejemplo, línea 9 en imagen).</w:t>
      </w:r>
    </w:p>
    <w:p w14:paraId="29BFC81D" w14:textId="260459CA" w:rsidR="00E35B43" w:rsidRDefault="00E52137" w:rsidP="00E52137">
      <w:pPr>
        <w:pStyle w:val="Prrafodelista"/>
        <w:ind w:left="1080"/>
        <w:rPr>
          <w:rFonts w:ascii="Times New Roman" w:hAnsi="Times New Roman" w:cs="Times New Roman"/>
          <w:noProof/>
          <w:szCs w:val="28"/>
          <w:lang w:val="es-CL"/>
        </w:rPr>
      </w:pPr>
      <w:r>
        <w:rPr>
          <w:rFonts w:ascii="Times New Roman" w:hAnsi="Times New Roman" w:cs="Times New Roman"/>
          <w:noProof/>
          <w:szCs w:val="28"/>
          <w:lang w:val="es-CL"/>
        </w:rPr>
        <w:t>P</w:t>
      </w:r>
      <w:r w:rsidR="00D31431" w:rsidRPr="00E52137">
        <w:rPr>
          <w:rFonts w:ascii="Times New Roman" w:hAnsi="Times New Roman" w:cs="Times New Roman"/>
          <w:noProof/>
          <w:szCs w:val="28"/>
          <w:lang w:val="es-CL"/>
        </w:rPr>
        <w:t xml:space="preserve">ara ejecutar este script se debe ingresar en consola </w:t>
      </w:r>
      <w:r w:rsidRPr="00E52137">
        <w:rPr>
          <w:rFonts w:ascii="Times New Roman" w:hAnsi="Times New Roman" w:cs="Times New Roman"/>
          <w:noProof/>
          <w:szCs w:val="28"/>
          <w:lang w:val="es-CL"/>
        </w:rPr>
        <w:t>el comando “python test-wallet.py”</w:t>
      </w:r>
      <w:r>
        <w:rPr>
          <w:rFonts w:ascii="Times New Roman" w:hAnsi="Times New Roman" w:cs="Times New Roman"/>
          <w:noProof/>
          <w:szCs w:val="28"/>
          <w:lang w:val="es-CL"/>
        </w:rPr>
        <w:t>.</w:t>
      </w:r>
    </w:p>
    <w:p w14:paraId="55A3C9F3" w14:textId="77777777" w:rsidR="00E52137" w:rsidRPr="00E52137" w:rsidRDefault="00E52137" w:rsidP="00E52137">
      <w:pPr>
        <w:pStyle w:val="Prrafodelista"/>
        <w:ind w:left="1080"/>
        <w:rPr>
          <w:rFonts w:ascii="Times New Roman" w:hAnsi="Times New Roman" w:cs="Times New Roman"/>
          <w:noProof/>
          <w:sz w:val="44"/>
          <w:szCs w:val="44"/>
          <w:lang w:val="es-CL"/>
        </w:rPr>
      </w:pPr>
    </w:p>
    <w:p w14:paraId="13471219" w14:textId="205EE272" w:rsidR="00E35B43" w:rsidRPr="00E35B43" w:rsidRDefault="00E35B43" w:rsidP="00E35B43">
      <w:pPr>
        <w:rPr>
          <w:rFonts w:ascii="Times New Roman" w:hAnsi="Times New Roman" w:cs="Times New Roman"/>
          <w:noProof/>
          <w:sz w:val="44"/>
          <w:szCs w:val="44"/>
          <w:lang w:val="es-CL"/>
        </w:rPr>
      </w:pPr>
      <w:r w:rsidRPr="00E35B43">
        <w:rPr>
          <w:rFonts w:ascii="Times New Roman" w:hAnsi="Times New Roman" w:cs="Times New Roman"/>
          <w:noProof/>
          <w:sz w:val="44"/>
          <w:szCs w:val="44"/>
          <w:lang w:val="es-CL"/>
        </w:rPr>
        <w:drawing>
          <wp:inline distT="0" distB="0" distL="0" distR="0" wp14:anchorId="732201E8" wp14:editId="27E7717A">
            <wp:extent cx="6371590" cy="2398395"/>
            <wp:effectExtent l="0" t="0" r="0" b="1905"/>
            <wp:docPr id="5486312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3121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D77A" w14:textId="77777777" w:rsidR="00FD4923" w:rsidRDefault="00FD4923" w:rsidP="00FD4923">
      <w:pPr>
        <w:rPr>
          <w:rFonts w:ascii="Times New Roman" w:hAnsi="Times New Roman" w:cs="Times New Roman"/>
          <w:noProof/>
          <w:sz w:val="44"/>
          <w:szCs w:val="44"/>
          <w:lang w:val="es-CL"/>
        </w:rPr>
      </w:pPr>
    </w:p>
    <w:p w14:paraId="4E1B861B" w14:textId="77777777" w:rsidR="00FD4923" w:rsidRPr="006A4EF1" w:rsidRDefault="00FD4923" w:rsidP="00FD4923">
      <w:pPr>
        <w:rPr>
          <w:rFonts w:ascii="Times New Roman" w:hAnsi="Times New Roman" w:cs="Times New Roman"/>
          <w:noProof/>
          <w:sz w:val="44"/>
          <w:szCs w:val="44"/>
          <w:lang w:val="es-CL"/>
        </w:rPr>
      </w:pPr>
    </w:p>
    <w:sectPr w:rsidR="00FD4923" w:rsidRPr="006A4EF1" w:rsidSect="00F62900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99720" w14:textId="77777777" w:rsidR="005A59A3" w:rsidRDefault="005A59A3">
      <w:r>
        <w:separator/>
      </w:r>
    </w:p>
    <w:p w14:paraId="124762B9" w14:textId="77777777" w:rsidR="005A59A3" w:rsidRDefault="005A59A3"/>
  </w:endnote>
  <w:endnote w:type="continuationSeparator" w:id="0">
    <w:p w14:paraId="25D98703" w14:textId="77777777" w:rsidR="005A59A3" w:rsidRDefault="005A59A3">
      <w:r>
        <w:continuationSeparator/>
      </w:r>
    </w:p>
    <w:p w14:paraId="251D51DD" w14:textId="77777777" w:rsidR="005A59A3" w:rsidRDefault="005A59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EE528" w14:textId="4549E2C9" w:rsidR="00DF027C" w:rsidRPr="008131F5" w:rsidRDefault="008131F5">
    <w:pPr>
      <w:pStyle w:val="Piedepgina"/>
      <w:jc w:val="center"/>
      <w:rPr>
        <w:noProof/>
        <w:lang w:val="en-US"/>
      </w:rPr>
    </w:pPr>
    <w:r w:rsidRPr="008131F5">
      <w:rPr>
        <w:rStyle w:val="ui-provider"/>
        <w:sz w:val="22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="00D95B8E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DF027C">
          <w:rPr>
            <w:noProof/>
            <w:lang w:bidi="es-ES"/>
          </w:rPr>
          <w:fldChar w:fldCharType="begin"/>
        </w:r>
        <w:r w:rsidR="00DF027C" w:rsidRPr="008131F5">
          <w:rPr>
            <w:noProof/>
            <w:lang w:val="en-US" w:bidi="es-ES"/>
          </w:rPr>
          <w:instrText xml:space="preserve"> PAGE   \* MERGEFORMAT </w:instrText>
        </w:r>
        <w:r w:rsidR="00DF027C">
          <w:rPr>
            <w:noProof/>
            <w:lang w:bidi="es-ES"/>
          </w:rPr>
          <w:fldChar w:fldCharType="separate"/>
        </w:r>
        <w:r w:rsidR="00AB02A7" w:rsidRPr="008131F5">
          <w:rPr>
            <w:noProof/>
            <w:lang w:val="en-US" w:bidi="es-ES"/>
          </w:rPr>
          <w:t>2</w:t>
        </w:r>
        <w:r w:rsidR="00DF027C">
          <w:rPr>
            <w:noProof/>
            <w:lang w:bidi="es-ES"/>
          </w:rPr>
          <w:fldChar w:fldCharType="end"/>
        </w:r>
      </w:sdtContent>
    </w:sdt>
  </w:p>
  <w:p w14:paraId="3C39EBD9" w14:textId="77777777" w:rsidR="00DF027C" w:rsidRPr="008131F5" w:rsidRDefault="00DF027C">
    <w:pPr>
      <w:pStyle w:val="Piedepgina"/>
      <w:rPr>
        <w:noProof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6E8CC" w14:textId="77777777" w:rsidR="005A59A3" w:rsidRDefault="005A59A3">
      <w:r>
        <w:separator/>
      </w:r>
    </w:p>
    <w:p w14:paraId="206D8160" w14:textId="77777777" w:rsidR="005A59A3" w:rsidRDefault="005A59A3"/>
  </w:footnote>
  <w:footnote w:type="continuationSeparator" w:id="0">
    <w:p w14:paraId="07750979" w14:textId="77777777" w:rsidR="005A59A3" w:rsidRDefault="005A59A3">
      <w:r>
        <w:continuationSeparator/>
      </w:r>
    </w:p>
    <w:p w14:paraId="2FF91E7B" w14:textId="77777777" w:rsidR="005A59A3" w:rsidRDefault="005A59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01CCEF9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56DCB4B" w14:textId="384CC5F4" w:rsidR="00D077E9" w:rsidRDefault="0076773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7452F6AE" wp14:editId="3E07DFC7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6C3CC7F3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104E"/>
    <w:multiLevelType w:val="hybridMultilevel"/>
    <w:tmpl w:val="42B6ACD6"/>
    <w:lvl w:ilvl="0" w:tplc="340A000F">
      <w:start w:val="1"/>
      <w:numFmt w:val="decimal"/>
      <w:lvlText w:val="%1."/>
      <w:lvlJc w:val="left"/>
      <w:pPr>
        <w:ind w:left="2880" w:hanging="360"/>
      </w:pPr>
    </w:lvl>
    <w:lvl w:ilvl="1" w:tplc="340A0019" w:tentative="1">
      <w:start w:val="1"/>
      <w:numFmt w:val="lowerLetter"/>
      <w:lvlText w:val="%2."/>
      <w:lvlJc w:val="left"/>
      <w:pPr>
        <w:ind w:left="3600" w:hanging="360"/>
      </w:pPr>
    </w:lvl>
    <w:lvl w:ilvl="2" w:tplc="340A001B" w:tentative="1">
      <w:start w:val="1"/>
      <w:numFmt w:val="lowerRoman"/>
      <w:lvlText w:val="%3."/>
      <w:lvlJc w:val="right"/>
      <w:pPr>
        <w:ind w:left="4320" w:hanging="180"/>
      </w:pPr>
    </w:lvl>
    <w:lvl w:ilvl="3" w:tplc="340A000F" w:tentative="1">
      <w:start w:val="1"/>
      <w:numFmt w:val="decimal"/>
      <w:lvlText w:val="%4."/>
      <w:lvlJc w:val="left"/>
      <w:pPr>
        <w:ind w:left="5040" w:hanging="360"/>
      </w:pPr>
    </w:lvl>
    <w:lvl w:ilvl="4" w:tplc="340A0019" w:tentative="1">
      <w:start w:val="1"/>
      <w:numFmt w:val="lowerLetter"/>
      <w:lvlText w:val="%5."/>
      <w:lvlJc w:val="left"/>
      <w:pPr>
        <w:ind w:left="5760" w:hanging="360"/>
      </w:pPr>
    </w:lvl>
    <w:lvl w:ilvl="5" w:tplc="340A001B" w:tentative="1">
      <w:start w:val="1"/>
      <w:numFmt w:val="lowerRoman"/>
      <w:lvlText w:val="%6."/>
      <w:lvlJc w:val="right"/>
      <w:pPr>
        <w:ind w:left="6480" w:hanging="180"/>
      </w:pPr>
    </w:lvl>
    <w:lvl w:ilvl="6" w:tplc="340A000F" w:tentative="1">
      <w:start w:val="1"/>
      <w:numFmt w:val="decimal"/>
      <w:lvlText w:val="%7."/>
      <w:lvlJc w:val="left"/>
      <w:pPr>
        <w:ind w:left="7200" w:hanging="360"/>
      </w:pPr>
    </w:lvl>
    <w:lvl w:ilvl="7" w:tplc="340A0019" w:tentative="1">
      <w:start w:val="1"/>
      <w:numFmt w:val="lowerLetter"/>
      <w:lvlText w:val="%8."/>
      <w:lvlJc w:val="left"/>
      <w:pPr>
        <w:ind w:left="7920" w:hanging="360"/>
      </w:pPr>
    </w:lvl>
    <w:lvl w:ilvl="8" w:tplc="3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3FA2A53"/>
    <w:multiLevelType w:val="hybridMultilevel"/>
    <w:tmpl w:val="B95455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50392"/>
    <w:multiLevelType w:val="hybridMultilevel"/>
    <w:tmpl w:val="74EA98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74201"/>
    <w:multiLevelType w:val="hybridMultilevel"/>
    <w:tmpl w:val="DC4A7D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432A0"/>
    <w:multiLevelType w:val="hybridMultilevel"/>
    <w:tmpl w:val="57802E38"/>
    <w:lvl w:ilvl="0" w:tplc="7C2E5780">
      <w:start w:val="1"/>
      <w:numFmt w:val="decimal"/>
      <w:lvlText w:val="%1."/>
      <w:lvlJc w:val="left"/>
      <w:pPr>
        <w:ind w:left="765" w:hanging="405"/>
      </w:pPr>
      <w:rPr>
        <w:rFonts w:hint="default"/>
        <w:sz w:val="5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F6697"/>
    <w:multiLevelType w:val="hybridMultilevel"/>
    <w:tmpl w:val="D5B2B18C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95E0186"/>
    <w:multiLevelType w:val="hybridMultilevel"/>
    <w:tmpl w:val="17F0D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27E4B"/>
    <w:multiLevelType w:val="hybridMultilevel"/>
    <w:tmpl w:val="8AA2114C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F320D0"/>
    <w:multiLevelType w:val="hybridMultilevel"/>
    <w:tmpl w:val="25FCAFBE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7B7127"/>
    <w:multiLevelType w:val="hybridMultilevel"/>
    <w:tmpl w:val="E504728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51C79"/>
    <w:multiLevelType w:val="hybridMultilevel"/>
    <w:tmpl w:val="28F005A8"/>
    <w:lvl w:ilvl="0" w:tplc="340A000F">
      <w:start w:val="1"/>
      <w:numFmt w:val="decimal"/>
      <w:lvlText w:val="%1."/>
      <w:lvlJc w:val="left"/>
      <w:pPr>
        <w:ind w:left="2880" w:hanging="360"/>
      </w:pPr>
    </w:lvl>
    <w:lvl w:ilvl="1" w:tplc="340A0019" w:tentative="1">
      <w:start w:val="1"/>
      <w:numFmt w:val="lowerLetter"/>
      <w:lvlText w:val="%2."/>
      <w:lvlJc w:val="left"/>
      <w:pPr>
        <w:ind w:left="3600" w:hanging="360"/>
      </w:pPr>
    </w:lvl>
    <w:lvl w:ilvl="2" w:tplc="340A001B" w:tentative="1">
      <w:start w:val="1"/>
      <w:numFmt w:val="lowerRoman"/>
      <w:lvlText w:val="%3."/>
      <w:lvlJc w:val="right"/>
      <w:pPr>
        <w:ind w:left="4320" w:hanging="180"/>
      </w:pPr>
    </w:lvl>
    <w:lvl w:ilvl="3" w:tplc="340A000F" w:tentative="1">
      <w:start w:val="1"/>
      <w:numFmt w:val="decimal"/>
      <w:lvlText w:val="%4."/>
      <w:lvlJc w:val="left"/>
      <w:pPr>
        <w:ind w:left="5040" w:hanging="360"/>
      </w:pPr>
    </w:lvl>
    <w:lvl w:ilvl="4" w:tplc="340A0019" w:tentative="1">
      <w:start w:val="1"/>
      <w:numFmt w:val="lowerLetter"/>
      <w:lvlText w:val="%5."/>
      <w:lvlJc w:val="left"/>
      <w:pPr>
        <w:ind w:left="5760" w:hanging="360"/>
      </w:pPr>
    </w:lvl>
    <w:lvl w:ilvl="5" w:tplc="340A001B" w:tentative="1">
      <w:start w:val="1"/>
      <w:numFmt w:val="lowerRoman"/>
      <w:lvlText w:val="%6."/>
      <w:lvlJc w:val="right"/>
      <w:pPr>
        <w:ind w:left="6480" w:hanging="180"/>
      </w:pPr>
    </w:lvl>
    <w:lvl w:ilvl="6" w:tplc="340A000F" w:tentative="1">
      <w:start w:val="1"/>
      <w:numFmt w:val="decimal"/>
      <w:lvlText w:val="%7."/>
      <w:lvlJc w:val="left"/>
      <w:pPr>
        <w:ind w:left="7200" w:hanging="360"/>
      </w:pPr>
    </w:lvl>
    <w:lvl w:ilvl="7" w:tplc="340A0019" w:tentative="1">
      <w:start w:val="1"/>
      <w:numFmt w:val="lowerLetter"/>
      <w:lvlText w:val="%8."/>
      <w:lvlJc w:val="left"/>
      <w:pPr>
        <w:ind w:left="7920" w:hanging="360"/>
      </w:pPr>
    </w:lvl>
    <w:lvl w:ilvl="8" w:tplc="3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3B77533"/>
    <w:multiLevelType w:val="hybridMultilevel"/>
    <w:tmpl w:val="F7A6350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7C768DB"/>
    <w:multiLevelType w:val="hybridMultilevel"/>
    <w:tmpl w:val="D66472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029F8"/>
    <w:multiLevelType w:val="hybridMultilevel"/>
    <w:tmpl w:val="75B64D5E"/>
    <w:lvl w:ilvl="0" w:tplc="340A000F">
      <w:start w:val="1"/>
      <w:numFmt w:val="decimal"/>
      <w:lvlText w:val="%1."/>
      <w:lvlJc w:val="left"/>
      <w:pPr>
        <w:ind w:left="1380" w:hanging="360"/>
      </w:pPr>
    </w:lvl>
    <w:lvl w:ilvl="1" w:tplc="340A0019" w:tentative="1">
      <w:start w:val="1"/>
      <w:numFmt w:val="lowerLetter"/>
      <w:lvlText w:val="%2."/>
      <w:lvlJc w:val="left"/>
      <w:pPr>
        <w:ind w:left="2100" w:hanging="360"/>
      </w:pPr>
    </w:lvl>
    <w:lvl w:ilvl="2" w:tplc="340A001B" w:tentative="1">
      <w:start w:val="1"/>
      <w:numFmt w:val="lowerRoman"/>
      <w:lvlText w:val="%3."/>
      <w:lvlJc w:val="right"/>
      <w:pPr>
        <w:ind w:left="2820" w:hanging="180"/>
      </w:pPr>
    </w:lvl>
    <w:lvl w:ilvl="3" w:tplc="340A000F" w:tentative="1">
      <w:start w:val="1"/>
      <w:numFmt w:val="decimal"/>
      <w:lvlText w:val="%4."/>
      <w:lvlJc w:val="left"/>
      <w:pPr>
        <w:ind w:left="3540" w:hanging="360"/>
      </w:pPr>
    </w:lvl>
    <w:lvl w:ilvl="4" w:tplc="340A0019" w:tentative="1">
      <w:start w:val="1"/>
      <w:numFmt w:val="lowerLetter"/>
      <w:lvlText w:val="%5."/>
      <w:lvlJc w:val="left"/>
      <w:pPr>
        <w:ind w:left="4260" w:hanging="360"/>
      </w:pPr>
    </w:lvl>
    <w:lvl w:ilvl="5" w:tplc="340A001B" w:tentative="1">
      <w:start w:val="1"/>
      <w:numFmt w:val="lowerRoman"/>
      <w:lvlText w:val="%6."/>
      <w:lvlJc w:val="right"/>
      <w:pPr>
        <w:ind w:left="4980" w:hanging="180"/>
      </w:pPr>
    </w:lvl>
    <w:lvl w:ilvl="6" w:tplc="340A000F" w:tentative="1">
      <w:start w:val="1"/>
      <w:numFmt w:val="decimal"/>
      <w:lvlText w:val="%7."/>
      <w:lvlJc w:val="left"/>
      <w:pPr>
        <w:ind w:left="5700" w:hanging="360"/>
      </w:pPr>
    </w:lvl>
    <w:lvl w:ilvl="7" w:tplc="340A0019" w:tentative="1">
      <w:start w:val="1"/>
      <w:numFmt w:val="lowerLetter"/>
      <w:lvlText w:val="%8."/>
      <w:lvlJc w:val="left"/>
      <w:pPr>
        <w:ind w:left="6420" w:hanging="360"/>
      </w:pPr>
    </w:lvl>
    <w:lvl w:ilvl="8" w:tplc="340A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1B780B11"/>
    <w:multiLevelType w:val="multilevel"/>
    <w:tmpl w:val="8B6657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1D092870"/>
    <w:multiLevelType w:val="hybridMultilevel"/>
    <w:tmpl w:val="D5B2B18C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38A1B85"/>
    <w:multiLevelType w:val="hybridMultilevel"/>
    <w:tmpl w:val="DA64D0A2"/>
    <w:lvl w:ilvl="0" w:tplc="3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81274D7"/>
    <w:multiLevelType w:val="hybridMultilevel"/>
    <w:tmpl w:val="470293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E7FE5"/>
    <w:multiLevelType w:val="hybridMultilevel"/>
    <w:tmpl w:val="ABA440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84AFB"/>
    <w:multiLevelType w:val="multilevel"/>
    <w:tmpl w:val="A9665C5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sz w:val="5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5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5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5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5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5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5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5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52"/>
      </w:rPr>
    </w:lvl>
  </w:abstractNum>
  <w:abstractNum w:abstractNumId="20" w15:restartNumberingAfterBreak="0">
    <w:nsid w:val="318910EB"/>
    <w:multiLevelType w:val="hybridMultilevel"/>
    <w:tmpl w:val="9814E0F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2FA6A66"/>
    <w:multiLevelType w:val="hybridMultilevel"/>
    <w:tmpl w:val="3C6C61EC"/>
    <w:lvl w:ilvl="0" w:tplc="340A000F">
      <w:start w:val="1"/>
      <w:numFmt w:val="decimal"/>
      <w:lvlText w:val="%1."/>
      <w:lvlJc w:val="left"/>
      <w:pPr>
        <w:ind w:left="2880" w:hanging="360"/>
      </w:pPr>
    </w:lvl>
    <w:lvl w:ilvl="1" w:tplc="340A0019" w:tentative="1">
      <w:start w:val="1"/>
      <w:numFmt w:val="lowerLetter"/>
      <w:lvlText w:val="%2."/>
      <w:lvlJc w:val="left"/>
      <w:pPr>
        <w:ind w:left="3600" w:hanging="360"/>
      </w:pPr>
    </w:lvl>
    <w:lvl w:ilvl="2" w:tplc="340A001B" w:tentative="1">
      <w:start w:val="1"/>
      <w:numFmt w:val="lowerRoman"/>
      <w:lvlText w:val="%3."/>
      <w:lvlJc w:val="right"/>
      <w:pPr>
        <w:ind w:left="4320" w:hanging="180"/>
      </w:pPr>
    </w:lvl>
    <w:lvl w:ilvl="3" w:tplc="340A000F" w:tentative="1">
      <w:start w:val="1"/>
      <w:numFmt w:val="decimal"/>
      <w:lvlText w:val="%4."/>
      <w:lvlJc w:val="left"/>
      <w:pPr>
        <w:ind w:left="5040" w:hanging="360"/>
      </w:pPr>
    </w:lvl>
    <w:lvl w:ilvl="4" w:tplc="340A0019" w:tentative="1">
      <w:start w:val="1"/>
      <w:numFmt w:val="lowerLetter"/>
      <w:lvlText w:val="%5."/>
      <w:lvlJc w:val="left"/>
      <w:pPr>
        <w:ind w:left="5760" w:hanging="360"/>
      </w:pPr>
    </w:lvl>
    <w:lvl w:ilvl="5" w:tplc="340A001B" w:tentative="1">
      <w:start w:val="1"/>
      <w:numFmt w:val="lowerRoman"/>
      <w:lvlText w:val="%6."/>
      <w:lvlJc w:val="right"/>
      <w:pPr>
        <w:ind w:left="6480" w:hanging="180"/>
      </w:pPr>
    </w:lvl>
    <w:lvl w:ilvl="6" w:tplc="340A000F" w:tentative="1">
      <w:start w:val="1"/>
      <w:numFmt w:val="decimal"/>
      <w:lvlText w:val="%7."/>
      <w:lvlJc w:val="left"/>
      <w:pPr>
        <w:ind w:left="7200" w:hanging="360"/>
      </w:pPr>
    </w:lvl>
    <w:lvl w:ilvl="7" w:tplc="340A0019" w:tentative="1">
      <w:start w:val="1"/>
      <w:numFmt w:val="lowerLetter"/>
      <w:lvlText w:val="%8."/>
      <w:lvlJc w:val="left"/>
      <w:pPr>
        <w:ind w:left="7920" w:hanging="360"/>
      </w:pPr>
    </w:lvl>
    <w:lvl w:ilvl="8" w:tplc="3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33BA241D"/>
    <w:multiLevelType w:val="hybridMultilevel"/>
    <w:tmpl w:val="34F2A99C"/>
    <w:lvl w:ilvl="0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60C3715"/>
    <w:multiLevelType w:val="hybridMultilevel"/>
    <w:tmpl w:val="C874BF5C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90A7677"/>
    <w:multiLevelType w:val="hybridMultilevel"/>
    <w:tmpl w:val="2C842F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35D82"/>
    <w:multiLevelType w:val="hybridMultilevel"/>
    <w:tmpl w:val="3DD0B5B8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BB63E6"/>
    <w:multiLevelType w:val="hybridMultilevel"/>
    <w:tmpl w:val="D4FC854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E212C40"/>
    <w:multiLevelType w:val="hybridMultilevel"/>
    <w:tmpl w:val="8C8C4DDE"/>
    <w:lvl w:ilvl="0" w:tplc="AD20282C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FF96FD3"/>
    <w:multiLevelType w:val="hybridMultilevel"/>
    <w:tmpl w:val="2E5E58C0"/>
    <w:lvl w:ilvl="0" w:tplc="5BD2F46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E23A33"/>
    <w:multiLevelType w:val="hybridMultilevel"/>
    <w:tmpl w:val="F3C2FE0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901641E"/>
    <w:multiLevelType w:val="hybridMultilevel"/>
    <w:tmpl w:val="31724FC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C535FEA"/>
    <w:multiLevelType w:val="hybridMultilevel"/>
    <w:tmpl w:val="D4903D8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D7579D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7F04D08"/>
    <w:multiLevelType w:val="hybridMultilevel"/>
    <w:tmpl w:val="0810B306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305442"/>
    <w:multiLevelType w:val="hybridMultilevel"/>
    <w:tmpl w:val="81FC3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D041F3C"/>
    <w:multiLevelType w:val="hybridMultilevel"/>
    <w:tmpl w:val="6A3037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3F90"/>
    <w:multiLevelType w:val="hybridMultilevel"/>
    <w:tmpl w:val="74A439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120575"/>
    <w:multiLevelType w:val="hybridMultilevel"/>
    <w:tmpl w:val="F274ED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406A9A"/>
    <w:multiLevelType w:val="hybridMultilevel"/>
    <w:tmpl w:val="DB34E3C4"/>
    <w:lvl w:ilvl="0" w:tplc="DF067542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D39D4"/>
    <w:multiLevelType w:val="hybridMultilevel"/>
    <w:tmpl w:val="8D9ABB7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4112A3"/>
    <w:multiLevelType w:val="hybridMultilevel"/>
    <w:tmpl w:val="5CAA5C60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580F40"/>
    <w:multiLevelType w:val="hybridMultilevel"/>
    <w:tmpl w:val="691832DC"/>
    <w:lvl w:ilvl="0" w:tplc="340A000F">
      <w:start w:val="1"/>
      <w:numFmt w:val="decimal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5C5621D"/>
    <w:multiLevelType w:val="hybridMultilevel"/>
    <w:tmpl w:val="70200B56"/>
    <w:lvl w:ilvl="0" w:tplc="340A0013">
      <w:start w:val="1"/>
      <w:numFmt w:val="upperRoman"/>
      <w:lvlText w:val="%1."/>
      <w:lvlJc w:val="righ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745990"/>
    <w:multiLevelType w:val="hybridMultilevel"/>
    <w:tmpl w:val="E1C25C0E"/>
    <w:lvl w:ilvl="0" w:tplc="EE804748">
      <w:start w:val="1"/>
      <w:numFmt w:val="decimal"/>
      <w:lvlText w:val="%1-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BE3D4F"/>
    <w:multiLevelType w:val="hybridMultilevel"/>
    <w:tmpl w:val="6C600E0E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6A57D9"/>
    <w:multiLevelType w:val="hybridMultilevel"/>
    <w:tmpl w:val="4140B1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93333">
    <w:abstractNumId w:val="9"/>
  </w:num>
  <w:num w:numId="2" w16cid:durableId="20131918">
    <w:abstractNumId w:val="32"/>
  </w:num>
  <w:num w:numId="3" w16cid:durableId="452797481">
    <w:abstractNumId w:val="2"/>
  </w:num>
  <w:num w:numId="4" w16cid:durableId="336008886">
    <w:abstractNumId w:val="6"/>
  </w:num>
  <w:num w:numId="5" w16cid:durableId="419981974">
    <w:abstractNumId w:val="4"/>
  </w:num>
  <w:num w:numId="6" w16cid:durableId="595675544">
    <w:abstractNumId w:val="19"/>
  </w:num>
  <w:num w:numId="7" w16cid:durableId="1230731475">
    <w:abstractNumId w:val="14"/>
  </w:num>
  <w:num w:numId="8" w16cid:durableId="864096969">
    <w:abstractNumId w:val="36"/>
  </w:num>
  <w:num w:numId="9" w16cid:durableId="279456574">
    <w:abstractNumId w:val="16"/>
  </w:num>
  <w:num w:numId="10" w16cid:durableId="1012882084">
    <w:abstractNumId w:val="12"/>
  </w:num>
  <w:num w:numId="11" w16cid:durableId="408189964">
    <w:abstractNumId w:val="24"/>
  </w:num>
  <w:num w:numId="12" w16cid:durableId="1660423826">
    <w:abstractNumId w:val="17"/>
  </w:num>
  <w:num w:numId="13" w16cid:durableId="84309173">
    <w:abstractNumId w:val="3"/>
  </w:num>
  <w:num w:numId="14" w16cid:durableId="1403522852">
    <w:abstractNumId w:val="45"/>
  </w:num>
  <w:num w:numId="15" w16cid:durableId="270868571">
    <w:abstractNumId w:val="42"/>
  </w:num>
  <w:num w:numId="16" w16cid:durableId="1581675164">
    <w:abstractNumId w:val="8"/>
  </w:num>
  <w:num w:numId="17" w16cid:durableId="1929580928">
    <w:abstractNumId w:val="7"/>
  </w:num>
  <w:num w:numId="18" w16cid:durableId="944464915">
    <w:abstractNumId w:val="41"/>
  </w:num>
  <w:num w:numId="19" w16cid:durableId="275064393">
    <w:abstractNumId w:val="44"/>
  </w:num>
  <w:num w:numId="20" w16cid:durableId="17849993">
    <w:abstractNumId w:val="40"/>
  </w:num>
  <w:num w:numId="21" w16cid:durableId="761529556">
    <w:abstractNumId w:val="39"/>
  </w:num>
  <w:num w:numId="22" w16cid:durableId="890463585">
    <w:abstractNumId w:val="5"/>
  </w:num>
  <w:num w:numId="23" w16cid:durableId="1697730253">
    <w:abstractNumId w:val="31"/>
  </w:num>
  <w:num w:numId="24" w16cid:durableId="19137452">
    <w:abstractNumId w:val="10"/>
  </w:num>
  <w:num w:numId="25" w16cid:durableId="839466002">
    <w:abstractNumId w:val="20"/>
  </w:num>
  <w:num w:numId="26" w16cid:durableId="1184977874">
    <w:abstractNumId w:val="35"/>
  </w:num>
  <w:num w:numId="27" w16cid:durableId="1963151051">
    <w:abstractNumId w:val="11"/>
  </w:num>
  <w:num w:numId="28" w16cid:durableId="1188060497">
    <w:abstractNumId w:val="26"/>
  </w:num>
  <w:num w:numId="29" w16cid:durableId="249580644">
    <w:abstractNumId w:val="33"/>
  </w:num>
  <w:num w:numId="30" w16cid:durableId="1804538921">
    <w:abstractNumId w:val="18"/>
  </w:num>
  <w:num w:numId="31" w16cid:durableId="1688364060">
    <w:abstractNumId w:val="30"/>
  </w:num>
  <w:num w:numId="32" w16cid:durableId="771508723">
    <w:abstractNumId w:val="22"/>
  </w:num>
  <w:num w:numId="33" w16cid:durableId="1995068279">
    <w:abstractNumId w:val="21"/>
  </w:num>
  <w:num w:numId="34" w16cid:durableId="108668182">
    <w:abstractNumId w:val="1"/>
  </w:num>
  <w:num w:numId="35" w16cid:durableId="1562406159">
    <w:abstractNumId w:val="13"/>
  </w:num>
  <w:num w:numId="36" w16cid:durableId="429275718">
    <w:abstractNumId w:val="37"/>
  </w:num>
  <w:num w:numId="37" w16cid:durableId="210927177">
    <w:abstractNumId w:val="0"/>
  </w:num>
  <w:num w:numId="38" w16cid:durableId="1912541252">
    <w:abstractNumId w:val="29"/>
  </w:num>
  <w:num w:numId="39" w16cid:durableId="566647742">
    <w:abstractNumId w:val="34"/>
  </w:num>
  <w:num w:numId="40" w16cid:durableId="405104958">
    <w:abstractNumId w:val="25"/>
  </w:num>
  <w:num w:numId="41" w16cid:durableId="749889513">
    <w:abstractNumId w:val="23"/>
  </w:num>
  <w:num w:numId="42" w16cid:durableId="261377437">
    <w:abstractNumId w:val="15"/>
  </w:num>
  <w:num w:numId="43" w16cid:durableId="935478350">
    <w:abstractNumId w:val="28"/>
  </w:num>
  <w:num w:numId="44" w16cid:durableId="1743864785">
    <w:abstractNumId w:val="38"/>
  </w:num>
  <w:num w:numId="45" w16cid:durableId="683019306">
    <w:abstractNumId w:val="27"/>
  </w:num>
  <w:num w:numId="46" w16cid:durableId="169260851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94"/>
    <w:rsid w:val="0002482E"/>
    <w:rsid w:val="00050324"/>
    <w:rsid w:val="00072268"/>
    <w:rsid w:val="000747A0"/>
    <w:rsid w:val="00076203"/>
    <w:rsid w:val="000A0150"/>
    <w:rsid w:val="000C0ECC"/>
    <w:rsid w:val="000E1F9E"/>
    <w:rsid w:val="000E63C9"/>
    <w:rsid w:val="000F15ED"/>
    <w:rsid w:val="00113339"/>
    <w:rsid w:val="00130E9D"/>
    <w:rsid w:val="0014629F"/>
    <w:rsid w:val="00150A6D"/>
    <w:rsid w:val="00185B35"/>
    <w:rsid w:val="001956CF"/>
    <w:rsid w:val="001C4551"/>
    <w:rsid w:val="001E1220"/>
    <w:rsid w:val="001F2BC8"/>
    <w:rsid w:val="001F5F6B"/>
    <w:rsid w:val="00234AA0"/>
    <w:rsid w:val="002417DC"/>
    <w:rsid w:val="00243EBC"/>
    <w:rsid w:val="00246A35"/>
    <w:rsid w:val="00284348"/>
    <w:rsid w:val="00286C32"/>
    <w:rsid w:val="002914E8"/>
    <w:rsid w:val="00293A5B"/>
    <w:rsid w:val="00295F88"/>
    <w:rsid w:val="002A6B53"/>
    <w:rsid w:val="002D215C"/>
    <w:rsid w:val="002F1376"/>
    <w:rsid w:val="002F3C77"/>
    <w:rsid w:val="002F51F5"/>
    <w:rsid w:val="00312137"/>
    <w:rsid w:val="00330359"/>
    <w:rsid w:val="0033762F"/>
    <w:rsid w:val="00340B1F"/>
    <w:rsid w:val="00360494"/>
    <w:rsid w:val="00366C7E"/>
    <w:rsid w:val="00384EA3"/>
    <w:rsid w:val="00385894"/>
    <w:rsid w:val="003A39A1"/>
    <w:rsid w:val="003A504E"/>
    <w:rsid w:val="003B0CB4"/>
    <w:rsid w:val="003B659E"/>
    <w:rsid w:val="003C2191"/>
    <w:rsid w:val="003D3863"/>
    <w:rsid w:val="003D7B59"/>
    <w:rsid w:val="003E2D26"/>
    <w:rsid w:val="003E71B1"/>
    <w:rsid w:val="00400A12"/>
    <w:rsid w:val="004110DE"/>
    <w:rsid w:val="00427E5F"/>
    <w:rsid w:val="0044085A"/>
    <w:rsid w:val="00440B20"/>
    <w:rsid w:val="00477424"/>
    <w:rsid w:val="004820C4"/>
    <w:rsid w:val="004865D6"/>
    <w:rsid w:val="004A313C"/>
    <w:rsid w:val="004B21A5"/>
    <w:rsid w:val="004C1AA1"/>
    <w:rsid w:val="004E5FEE"/>
    <w:rsid w:val="005037F0"/>
    <w:rsid w:val="00504667"/>
    <w:rsid w:val="00516A86"/>
    <w:rsid w:val="00526447"/>
    <w:rsid w:val="005275F6"/>
    <w:rsid w:val="00535640"/>
    <w:rsid w:val="00572102"/>
    <w:rsid w:val="005A59A3"/>
    <w:rsid w:val="005B44E0"/>
    <w:rsid w:val="005C41B8"/>
    <w:rsid w:val="005C4AD8"/>
    <w:rsid w:val="005E68A1"/>
    <w:rsid w:val="005F1BB0"/>
    <w:rsid w:val="005F4965"/>
    <w:rsid w:val="00623843"/>
    <w:rsid w:val="006243E9"/>
    <w:rsid w:val="00654310"/>
    <w:rsid w:val="00656C4D"/>
    <w:rsid w:val="00657330"/>
    <w:rsid w:val="0068729F"/>
    <w:rsid w:val="006A4EF1"/>
    <w:rsid w:val="006B0F89"/>
    <w:rsid w:val="006C7F8A"/>
    <w:rsid w:val="006E35B7"/>
    <w:rsid w:val="006E5716"/>
    <w:rsid w:val="007116C8"/>
    <w:rsid w:val="007302B3"/>
    <w:rsid w:val="00730733"/>
    <w:rsid w:val="007309A6"/>
    <w:rsid w:val="00730E3A"/>
    <w:rsid w:val="00736AAF"/>
    <w:rsid w:val="00753A82"/>
    <w:rsid w:val="007571D6"/>
    <w:rsid w:val="00765B2A"/>
    <w:rsid w:val="00767736"/>
    <w:rsid w:val="00783A34"/>
    <w:rsid w:val="007945BF"/>
    <w:rsid w:val="007C6B52"/>
    <w:rsid w:val="007D16C5"/>
    <w:rsid w:val="007F59F4"/>
    <w:rsid w:val="008031CE"/>
    <w:rsid w:val="008131F5"/>
    <w:rsid w:val="00831DE8"/>
    <w:rsid w:val="008348CE"/>
    <w:rsid w:val="008401F3"/>
    <w:rsid w:val="00862FE4"/>
    <w:rsid w:val="0086389A"/>
    <w:rsid w:val="0087605E"/>
    <w:rsid w:val="008941AE"/>
    <w:rsid w:val="0089469D"/>
    <w:rsid w:val="008B1FEE"/>
    <w:rsid w:val="008C1287"/>
    <w:rsid w:val="00903C32"/>
    <w:rsid w:val="009111AD"/>
    <w:rsid w:val="00912935"/>
    <w:rsid w:val="00915673"/>
    <w:rsid w:val="00916B16"/>
    <w:rsid w:val="009173B9"/>
    <w:rsid w:val="00921C98"/>
    <w:rsid w:val="00924164"/>
    <w:rsid w:val="0093335D"/>
    <w:rsid w:val="0093613E"/>
    <w:rsid w:val="00943026"/>
    <w:rsid w:val="00946722"/>
    <w:rsid w:val="00960613"/>
    <w:rsid w:val="00966B81"/>
    <w:rsid w:val="00977F79"/>
    <w:rsid w:val="00985FFA"/>
    <w:rsid w:val="009A18FB"/>
    <w:rsid w:val="009B0FAD"/>
    <w:rsid w:val="009B706F"/>
    <w:rsid w:val="009C2442"/>
    <w:rsid w:val="009C7720"/>
    <w:rsid w:val="00A17199"/>
    <w:rsid w:val="00A2121D"/>
    <w:rsid w:val="00A216B2"/>
    <w:rsid w:val="00A23AFA"/>
    <w:rsid w:val="00A31B3E"/>
    <w:rsid w:val="00A532F3"/>
    <w:rsid w:val="00A60EEB"/>
    <w:rsid w:val="00A72AF8"/>
    <w:rsid w:val="00A73CC0"/>
    <w:rsid w:val="00A75EC3"/>
    <w:rsid w:val="00A8489E"/>
    <w:rsid w:val="00AA4FE8"/>
    <w:rsid w:val="00AA77DE"/>
    <w:rsid w:val="00AB02A7"/>
    <w:rsid w:val="00AC29F3"/>
    <w:rsid w:val="00AD7AC8"/>
    <w:rsid w:val="00AD7BBE"/>
    <w:rsid w:val="00B00992"/>
    <w:rsid w:val="00B231E5"/>
    <w:rsid w:val="00B267A0"/>
    <w:rsid w:val="00B40C1D"/>
    <w:rsid w:val="00B80659"/>
    <w:rsid w:val="00BA6D4C"/>
    <w:rsid w:val="00C00AAC"/>
    <w:rsid w:val="00C01CFF"/>
    <w:rsid w:val="00C02B87"/>
    <w:rsid w:val="00C405B8"/>
    <w:rsid w:val="00C4086D"/>
    <w:rsid w:val="00C4380D"/>
    <w:rsid w:val="00C53AE6"/>
    <w:rsid w:val="00CA1896"/>
    <w:rsid w:val="00CB5B28"/>
    <w:rsid w:val="00CF3A6D"/>
    <w:rsid w:val="00CF5371"/>
    <w:rsid w:val="00D0323A"/>
    <w:rsid w:val="00D0559F"/>
    <w:rsid w:val="00D064B5"/>
    <w:rsid w:val="00D077E9"/>
    <w:rsid w:val="00D14D19"/>
    <w:rsid w:val="00D21A43"/>
    <w:rsid w:val="00D31431"/>
    <w:rsid w:val="00D42CB7"/>
    <w:rsid w:val="00D5413D"/>
    <w:rsid w:val="00D570A9"/>
    <w:rsid w:val="00D70D02"/>
    <w:rsid w:val="00D770C7"/>
    <w:rsid w:val="00D86945"/>
    <w:rsid w:val="00D90290"/>
    <w:rsid w:val="00D95B8E"/>
    <w:rsid w:val="00DA5721"/>
    <w:rsid w:val="00DC235F"/>
    <w:rsid w:val="00DC706A"/>
    <w:rsid w:val="00DD152F"/>
    <w:rsid w:val="00DE0AD0"/>
    <w:rsid w:val="00DE213F"/>
    <w:rsid w:val="00DF027C"/>
    <w:rsid w:val="00DF0BC7"/>
    <w:rsid w:val="00E00A32"/>
    <w:rsid w:val="00E11300"/>
    <w:rsid w:val="00E22ACD"/>
    <w:rsid w:val="00E35B43"/>
    <w:rsid w:val="00E52137"/>
    <w:rsid w:val="00E5393C"/>
    <w:rsid w:val="00E55CCC"/>
    <w:rsid w:val="00E620B0"/>
    <w:rsid w:val="00E66518"/>
    <w:rsid w:val="00E804B6"/>
    <w:rsid w:val="00E81B40"/>
    <w:rsid w:val="00EA27C6"/>
    <w:rsid w:val="00EC45DF"/>
    <w:rsid w:val="00ED564D"/>
    <w:rsid w:val="00EF555B"/>
    <w:rsid w:val="00F027BB"/>
    <w:rsid w:val="00F11DCF"/>
    <w:rsid w:val="00F162EA"/>
    <w:rsid w:val="00F22B28"/>
    <w:rsid w:val="00F52D27"/>
    <w:rsid w:val="00F53200"/>
    <w:rsid w:val="00F62900"/>
    <w:rsid w:val="00F83527"/>
    <w:rsid w:val="00F9671B"/>
    <w:rsid w:val="00FA6840"/>
    <w:rsid w:val="00FB083B"/>
    <w:rsid w:val="00FD4923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DAD4B"/>
  <w15:docId w15:val="{EA05C20E-19E3-4833-A400-4E27B0F4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946722"/>
    <w:pPr>
      <w:ind w:left="720"/>
      <w:contextualSpacing/>
    </w:pPr>
  </w:style>
  <w:style w:type="character" w:customStyle="1" w:styleId="ui-provider">
    <w:name w:val="ui-provider"/>
    <w:basedOn w:val="Fuentedeprrafopredeter"/>
    <w:rsid w:val="008131F5"/>
  </w:style>
  <w:style w:type="character" w:styleId="Textoennegrita">
    <w:name w:val="Strong"/>
    <w:basedOn w:val="Fuentedeprrafopredeter"/>
    <w:uiPriority w:val="22"/>
    <w:qFormat/>
    <w:rsid w:val="006C7F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\AppData\Local\Microsoft\Office\16.0\DTS\es-CL%7b608E0D4C-3322-4758-A00E-383BC6B12D55%7d\%7b5F3A094B-308A-4961-96DB-7D6E600E05C5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DA63133B584C09B51896A91DF1F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4BE51-2C2F-463D-BEBC-0CDFC6F5A7F2}"/>
      </w:docPartPr>
      <w:docPartBody>
        <w:p w:rsidR="00B12BF1" w:rsidRDefault="00000000">
          <w:pPr>
            <w:pStyle w:val="E3DA63133B584C09B51896A91DF1F709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septiembre 6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B29DF832B0EB44EA95AC147C39E4B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F9AF6-2A8B-437A-BEC3-7D5F6A90C19C}"/>
      </w:docPartPr>
      <w:docPartBody>
        <w:p w:rsidR="00B12BF1" w:rsidRDefault="00000000">
          <w:pPr>
            <w:pStyle w:val="B29DF832B0EB44EA95AC147C39E4BFF2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03"/>
    <w:rsid w:val="00132654"/>
    <w:rsid w:val="001D5E78"/>
    <w:rsid w:val="00254B36"/>
    <w:rsid w:val="002A6B53"/>
    <w:rsid w:val="005519DE"/>
    <w:rsid w:val="005800F9"/>
    <w:rsid w:val="005E73BF"/>
    <w:rsid w:val="00622DD2"/>
    <w:rsid w:val="006D5137"/>
    <w:rsid w:val="00766784"/>
    <w:rsid w:val="00921C98"/>
    <w:rsid w:val="009304CA"/>
    <w:rsid w:val="00955F70"/>
    <w:rsid w:val="00B11429"/>
    <w:rsid w:val="00B12BF1"/>
    <w:rsid w:val="00C866A2"/>
    <w:rsid w:val="00E5406E"/>
    <w:rsid w:val="00F22B28"/>
    <w:rsid w:val="00FE3E03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lang w:val="es-ES" w:eastAsia="en-US"/>
      <w14:ligatures w14:val="none"/>
    </w:rPr>
  </w:style>
  <w:style w:type="paragraph" w:customStyle="1" w:styleId="E3DA63133B584C09B51896A91DF1F709">
    <w:name w:val="E3DA63133B584C09B51896A91DF1F709"/>
  </w:style>
  <w:style w:type="paragraph" w:customStyle="1" w:styleId="B29DF832B0EB44EA95AC147C39E4BFF2">
    <w:name w:val="B29DF832B0EB44EA95AC147C39E4B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SONEDI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D718FC-57DE-4858-A411-B92C50AE5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{5F3A094B-308A-4961-96DB-7D6E600E05C5}tf16392850_win32.dotx</Template>
  <TotalTime>195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paulo</dc:creator>
  <cp:keywords/>
  <cp:lastModifiedBy>FRANCISCO JAVIER GONZALEZ ARAYA</cp:lastModifiedBy>
  <cp:revision>6</cp:revision>
  <cp:lastPrinted>2006-08-01T17:47:00Z</cp:lastPrinted>
  <dcterms:created xsi:type="dcterms:W3CDTF">2024-03-13T19:09:00Z</dcterms:created>
  <dcterms:modified xsi:type="dcterms:W3CDTF">2024-06-13T18:27:00Z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